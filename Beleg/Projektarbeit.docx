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E4CA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8ED497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117E9ADF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0"/>
          <w:szCs w:val="40"/>
        </w:rPr>
      </w:pPr>
    </w:p>
    <w:p w14:paraId="410813B6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  <w:r>
        <w:rPr>
          <w:rStyle w:val="normaltextrun"/>
          <w:rFonts w:ascii="Arial" w:hAnsi="Arial" w:cs="Arial"/>
          <w:b/>
          <w:bCs/>
          <w:sz w:val="40"/>
          <w:szCs w:val="40"/>
        </w:rPr>
        <w:t>Projektarbeit</w:t>
      </w:r>
    </w:p>
    <w:p w14:paraId="6DE8F785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40"/>
          <w:szCs w:val="40"/>
        </w:rPr>
      </w:pPr>
    </w:p>
    <w:p w14:paraId="1D6C915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90FAEC2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B03C9E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91241B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6C6F7B1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0BD2265B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 w:themeColor="text1"/>
        </w:rPr>
      </w:pPr>
    </w:p>
    <w:p w14:paraId="1816346C" w14:textId="77777777" w:rsidR="000A766A" w:rsidRP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</w:p>
    <w:p w14:paraId="26E5D207" w14:textId="097D81DF" w:rsidR="000A766A" w:rsidRPr="000A766A" w:rsidRDefault="0098266A" w:rsidP="000A766A">
      <w:pPr>
        <w:pStyle w:val="Flietext"/>
        <w:jc w:val="center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cs="Arial"/>
        </w:rPr>
        <w:t>Programmierung einer Universellen Infrarot-Fernbedienung mit einem Arduino UNO</w:t>
      </w:r>
    </w:p>
    <w:p w14:paraId="59B71242" w14:textId="77777777" w:rsidR="000A766A" w:rsidRDefault="000A766A" w:rsidP="000A76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446543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DED9BC5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7F7DCC0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18080A5F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782A76C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A5D839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308E4240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5C90578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287AE4C8" w14:textId="77777777" w:rsidR="000A766A" w:rsidRDefault="000A766A" w:rsidP="000A766A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14:paraId="0DA7A77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eop"/>
          <w:rFonts w:ascii="Arial" w:hAnsi="Arial" w:cs="Arial"/>
        </w:rPr>
      </w:pPr>
    </w:p>
    <w:p w14:paraId="73D08620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</w:p>
    <w:p w14:paraId="21B66A2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Vorgelegt am: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6B7B74">
        <w:rPr>
          <w:rStyle w:val="normaltextrun"/>
          <w:rFonts w:ascii="Arial" w:hAnsi="Arial" w:cs="Arial"/>
        </w:rPr>
        <w:t>Datum</w:t>
      </w:r>
      <w:r>
        <w:rPr>
          <w:rStyle w:val="eop"/>
          <w:rFonts w:ascii="Arial" w:hAnsi="Arial" w:cs="Arial"/>
        </w:rPr>
        <w:t> </w:t>
      </w:r>
    </w:p>
    <w:p w14:paraId="6E13C6D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7C104EC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2E6964C" w14:textId="749A884A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Von: </w:t>
      </w:r>
      <w:r>
        <w:rPr>
          <w:rStyle w:val="tabchar"/>
          <w:rFonts w:ascii="Calibri" w:hAnsi="Calibri" w:cs="Calibri"/>
        </w:rPr>
        <w:tab/>
      </w:r>
      <w:r w:rsidR="0098266A" w:rsidRPr="0098266A">
        <w:rPr>
          <w:rStyle w:val="FlietextZchn"/>
        </w:rPr>
        <w:t>Josia Rudolph, Nils Klotz, Martin Görner</w:t>
      </w:r>
      <w:r w:rsidR="0098266A">
        <w:rPr>
          <w:rStyle w:val="normaltextrun"/>
          <w:rFonts w:ascii="Arial" w:hAnsi="Arial" w:cs="Arial"/>
        </w:rPr>
        <w:t xml:space="preserve"> </w:t>
      </w:r>
      <w:r>
        <w:rPr>
          <w:rStyle w:val="eop"/>
          <w:rFonts w:ascii="Arial" w:hAnsi="Arial" w:cs="Arial"/>
        </w:rPr>
        <w:t> </w:t>
      </w:r>
    </w:p>
    <w:p w14:paraId="33209CCE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52C5159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103973E4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Studiengang: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Technische Informatik</w:t>
      </w:r>
      <w:r>
        <w:rPr>
          <w:rStyle w:val="eop"/>
          <w:rFonts w:ascii="Arial" w:hAnsi="Arial" w:cs="Arial"/>
        </w:rPr>
        <w:t> </w:t>
      </w:r>
    </w:p>
    <w:p w14:paraId="071F99EB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Studienrichtung:</w:t>
      </w:r>
      <w:r>
        <w:rPr>
          <w:rStyle w:val="tabchar"/>
          <w:rFonts w:ascii="Calibri" w:hAnsi="Calibri" w:cs="Calibri"/>
        </w:rPr>
        <w:tab/>
      </w:r>
      <w:r>
        <w:rPr>
          <w:rStyle w:val="normaltextrun"/>
          <w:rFonts w:ascii="Arial" w:hAnsi="Arial" w:cs="Arial"/>
        </w:rPr>
        <w:t>Technik</w:t>
      </w:r>
      <w:r>
        <w:rPr>
          <w:rStyle w:val="eop"/>
          <w:rFonts w:ascii="Arial" w:hAnsi="Arial" w:cs="Arial"/>
        </w:rPr>
        <w:t> </w:t>
      </w:r>
    </w:p>
    <w:p w14:paraId="626086A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C1B0DBD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24EAC74E" w14:textId="4FE2CAB0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Matrikelnummer: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 xml:space="preserve">s4004602, </w:t>
      </w:r>
    </w:p>
    <w:p w14:paraId="5DECC54A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5F598C6F" w14:textId="77777777" w:rsidR="000A766A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14:paraId="096D7564" w14:textId="09AE77C7" w:rsidR="000A766A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Praxispartner:</w:t>
      </w:r>
      <w:r>
        <w:rPr>
          <w:rStyle w:val="normaltextrun"/>
          <w:rFonts w:ascii="Arial" w:hAnsi="Arial" w:cs="Arial"/>
        </w:rPr>
        <w:t xml:space="preserve"> </w:t>
      </w:r>
      <w:r>
        <w:rPr>
          <w:rStyle w:val="tabchar"/>
          <w:rFonts w:ascii="Calibri" w:hAnsi="Calibri" w:cs="Calibri"/>
        </w:rPr>
        <w:tab/>
      </w:r>
      <w:r w:rsidR="0098266A">
        <w:rPr>
          <w:rStyle w:val="normaltextrun"/>
          <w:rFonts w:ascii="Arial" w:hAnsi="Arial" w:cs="Arial"/>
        </w:rPr>
        <w:t>BA-Glauchau</w:t>
      </w:r>
    </w:p>
    <w:p w14:paraId="473D227E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0F611936" w14:textId="77777777" w:rsidR="000A766A" w:rsidRPr="006B7B74" w:rsidRDefault="000A766A" w:rsidP="000A766A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</w:rPr>
      </w:pPr>
      <w:r w:rsidRPr="006B7B74">
        <w:rPr>
          <w:rStyle w:val="normaltextrun"/>
        </w:rPr>
        <w:t> </w:t>
      </w:r>
    </w:p>
    <w:p w14:paraId="1B10F380" w14:textId="45F455A5" w:rsidR="00B954D8" w:rsidRPr="006B7B74" w:rsidRDefault="000A766A" w:rsidP="006B7B74">
      <w:pPr>
        <w:pStyle w:val="paragraph"/>
        <w:spacing w:before="0" w:beforeAutospacing="0" w:after="0" w:afterAutospacing="0"/>
        <w:ind w:left="1985" w:hanging="1985"/>
        <w:textAlignment w:val="baseline"/>
        <w:rPr>
          <w:rStyle w:val="normaltextrun"/>
          <w:rFonts w:ascii="Arial" w:hAnsi="Arial" w:cs="Arial"/>
          <w:b/>
        </w:rPr>
      </w:pPr>
      <w:r w:rsidRPr="006B7B74">
        <w:rPr>
          <w:rStyle w:val="normaltextrun"/>
          <w:rFonts w:ascii="Arial" w:hAnsi="Arial" w:cs="Arial"/>
          <w:b/>
        </w:rPr>
        <w:t>Gutachter:</w:t>
      </w:r>
      <w:r w:rsidR="006B7B74">
        <w:rPr>
          <w:rStyle w:val="normaltextrun"/>
          <w:rFonts w:ascii="Arial" w:hAnsi="Arial" w:cs="Arial"/>
          <w:b/>
        </w:rPr>
        <w:tab/>
      </w:r>
      <w:r w:rsidR="0098266A">
        <w:rPr>
          <w:rStyle w:val="normaltextrun"/>
          <w:rFonts w:ascii="Arial" w:hAnsi="Arial" w:cs="Arial"/>
        </w:rPr>
        <w:t>Prof. A. Munke</w:t>
      </w:r>
      <w:r w:rsidRPr="006B7B74">
        <w:rPr>
          <w:rStyle w:val="normaltextrun"/>
          <w:rFonts w:ascii="Arial" w:hAnsi="Arial" w:cs="Arial"/>
          <w:b/>
        </w:rPr>
        <w:tab/>
      </w:r>
      <w:r w:rsidR="006B7B74" w:rsidRPr="006B7B74">
        <w:rPr>
          <w:rStyle w:val="normaltextrun"/>
          <w:rFonts w:ascii="Arial" w:hAnsi="Arial" w:cs="Arial"/>
          <w:b/>
        </w:rPr>
        <w:tab/>
      </w:r>
      <w:r w:rsidRPr="006B7B74">
        <w:rPr>
          <w:rStyle w:val="normaltextrun"/>
          <w:rFonts w:ascii="Arial" w:hAnsi="Arial" w:cs="Arial"/>
          <w:b/>
        </w:rPr>
        <w:t> </w:t>
      </w:r>
    </w:p>
    <w:p w14:paraId="745A48E4" w14:textId="77777777" w:rsidR="000A766A" w:rsidRPr="006B7B74" w:rsidRDefault="000A766A">
      <w:pPr>
        <w:rPr>
          <w:rStyle w:val="normaltextrun"/>
          <w:rFonts w:eastAsia="Times New Roman" w:cs="Arial"/>
          <w:sz w:val="24"/>
          <w:szCs w:val="24"/>
          <w:lang w:eastAsia="de-DE"/>
        </w:rPr>
      </w:pPr>
      <w:r w:rsidRPr="006B7B74">
        <w:rPr>
          <w:rStyle w:val="normaltextrun"/>
          <w:rFonts w:ascii="Arial" w:eastAsia="Times New Roman" w:hAnsi="Arial" w:cs="Arial"/>
          <w:sz w:val="24"/>
          <w:szCs w:val="24"/>
          <w:lang w:eastAsia="de-DE"/>
        </w:rPr>
        <w:br w:type="page"/>
      </w:r>
    </w:p>
    <w:p w14:paraId="06FECEDE" w14:textId="77777777" w:rsidR="00DE45F6" w:rsidRDefault="00DE45F6" w:rsidP="00014429">
      <w:pPr>
        <w:pStyle w:val="Flietext"/>
      </w:pPr>
      <w:r>
        <w:lastRenderedPageBreak/>
        <w:t>Themenblatt Unterschrieben hier einfügen</w:t>
      </w:r>
    </w:p>
    <w:p w14:paraId="7852BBFD" w14:textId="77777777" w:rsidR="00E001F1" w:rsidRDefault="00E001F1">
      <w:pPr>
        <w:rPr>
          <w:rFonts w:ascii="Arial" w:hAnsi="Arial"/>
          <w:color w:val="000000" w:themeColor="text1"/>
          <w:sz w:val="24"/>
        </w:rPr>
      </w:pPr>
      <w:r>
        <w:br w:type="page"/>
      </w:r>
    </w:p>
    <w:p w14:paraId="27107128" w14:textId="77777777" w:rsidR="001A6428" w:rsidRDefault="001A6428" w:rsidP="001A6428">
      <w:pPr>
        <w:pStyle w:val="V"/>
      </w:pPr>
      <w:r w:rsidRPr="001A6428">
        <w:lastRenderedPageBreak/>
        <w:t>Inhaltsverzeichnis</w:t>
      </w:r>
    </w:p>
    <w:p w14:paraId="3CD1DF87" w14:textId="77777777" w:rsidR="001A6428" w:rsidRPr="001A6428" w:rsidRDefault="001A6428" w:rsidP="001A6428">
      <w:pPr>
        <w:pStyle w:val="Flietext"/>
      </w:pPr>
    </w:p>
    <w:p w14:paraId="65B37F87" w14:textId="189808D3" w:rsidR="0043259D" w:rsidRPr="0043259D" w:rsidRDefault="001A6428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1A6428">
        <w:rPr>
          <w:rFonts w:ascii="Arial" w:hAnsi="Arial" w:cs="Arial"/>
          <w:sz w:val="24"/>
          <w:szCs w:val="24"/>
        </w:rPr>
        <w:fldChar w:fldCharType="begin"/>
      </w:r>
      <w:r w:rsidRPr="001A6428">
        <w:rPr>
          <w:rFonts w:ascii="Arial" w:hAnsi="Arial" w:cs="Arial"/>
          <w:sz w:val="24"/>
          <w:szCs w:val="24"/>
        </w:rPr>
        <w:instrText xml:space="preserve"> TOC \t "Ü_1;2;Ü_1.2;2;Ü_1.2.3;2" </w:instrText>
      </w:r>
      <w:r w:rsidRPr="001A6428">
        <w:rPr>
          <w:rFonts w:ascii="Arial" w:hAnsi="Arial" w:cs="Arial"/>
          <w:sz w:val="24"/>
          <w:szCs w:val="24"/>
        </w:rPr>
        <w:fldChar w:fldCharType="separate"/>
      </w:r>
      <w:r w:rsidR="0043259D" w:rsidRPr="0043259D">
        <w:rPr>
          <w:b/>
          <w:noProof/>
        </w:rPr>
        <w:t>1.</w:t>
      </w:r>
      <w:r w:rsidR="0043259D"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="0043259D" w:rsidRPr="0043259D">
        <w:rPr>
          <w:b/>
          <w:noProof/>
        </w:rPr>
        <w:t>Grundidee/Zielsetzung/Erläuterung</w:t>
      </w:r>
      <w:r w:rsidR="0043259D" w:rsidRPr="0043259D">
        <w:rPr>
          <w:b/>
          <w:noProof/>
        </w:rPr>
        <w:tab/>
      </w:r>
      <w:r w:rsidR="0043259D" w:rsidRPr="0043259D">
        <w:rPr>
          <w:b/>
          <w:noProof/>
        </w:rPr>
        <w:fldChar w:fldCharType="begin"/>
      </w:r>
      <w:r w:rsidR="0043259D" w:rsidRPr="0043259D">
        <w:rPr>
          <w:b/>
          <w:noProof/>
        </w:rPr>
        <w:instrText xml:space="preserve"> PAGEREF _Toc158192942 \h </w:instrText>
      </w:r>
      <w:r w:rsidR="0043259D" w:rsidRPr="0043259D">
        <w:rPr>
          <w:b/>
          <w:noProof/>
        </w:rPr>
      </w:r>
      <w:r w:rsidR="0043259D" w:rsidRPr="0043259D">
        <w:rPr>
          <w:b/>
          <w:noProof/>
        </w:rPr>
        <w:fldChar w:fldCharType="separate"/>
      </w:r>
      <w:r w:rsidR="0043259D" w:rsidRPr="0043259D">
        <w:rPr>
          <w:b/>
          <w:noProof/>
        </w:rPr>
        <w:t>1</w:t>
      </w:r>
      <w:r w:rsidR="0043259D" w:rsidRPr="0043259D">
        <w:rPr>
          <w:b/>
          <w:noProof/>
        </w:rPr>
        <w:fldChar w:fldCharType="end"/>
      </w:r>
    </w:p>
    <w:p w14:paraId="32303FD3" w14:textId="67C9C46E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2.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Beschreibung der Module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_Toc158192943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2</w:t>
      </w:r>
      <w:r w:rsidRPr="0043259D">
        <w:rPr>
          <w:b/>
          <w:noProof/>
        </w:rPr>
        <w:fldChar w:fldCharType="end"/>
      </w:r>
    </w:p>
    <w:p w14:paraId="000D5D12" w14:textId="692F43FE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2.1.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Sender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B81FBB" w14:textId="6F9DD99B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2.2.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Empfänger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1A61883" w14:textId="7E48CDBB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2.3.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LCD-Display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0716F4" w14:textId="106A1D41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2.4.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Drehschalter (Rotary Encoder)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0885C8" w14:textId="7F6DBA0D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2.5.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Arduino UNO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010141" w14:textId="2D5FBD8A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3.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Funktionsweise der Module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_Toc158192949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3</w:t>
      </w:r>
      <w:r w:rsidRPr="0043259D">
        <w:rPr>
          <w:b/>
          <w:noProof/>
        </w:rPr>
        <w:fldChar w:fldCharType="end"/>
      </w:r>
    </w:p>
    <w:p w14:paraId="6A99EBE9" w14:textId="0CD503FF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3.1.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Sender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DFC268F" w14:textId="788FF9B8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3.2.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Infrarot Empfänger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D5FF86B" w14:textId="6ECB3180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3.3.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LCD-Display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C9EAC1" w14:textId="3C3698BE" w:rsid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</w:pPr>
      <w:r>
        <w:rPr>
          <w:noProof/>
        </w:rPr>
        <w:t>3.4.</w:t>
      </w:r>
      <w:r>
        <w:rPr>
          <w:rFonts w:eastAsiaTheme="minorEastAsia"/>
          <w:noProof/>
          <w:kern w:val="2"/>
          <w:sz w:val="24"/>
          <w:szCs w:val="24"/>
          <w:lang w:eastAsia="de-DE"/>
          <w14:ligatures w14:val="standardContextual"/>
        </w:rPr>
        <w:tab/>
      </w:r>
      <w:r>
        <w:rPr>
          <w:noProof/>
        </w:rPr>
        <w:t>Drehschalter (Rotary Encoder)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_Toc158192953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3FA556" w14:textId="25EA0ECF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4.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rFonts w:cs="Arial"/>
          <w:b/>
          <w:noProof/>
        </w:rPr>
        <w:t>Die Universelle Infrarot-Fernbedienung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_Toc158192954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4</w:t>
      </w:r>
      <w:r w:rsidRPr="0043259D">
        <w:rPr>
          <w:b/>
          <w:noProof/>
        </w:rPr>
        <w:fldChar w:fldCharType="end"/>
      </w:r>
    </w:p>
    <w:p w14:paraId="7AB6A90F" w14:textId="136B3DB3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5.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Der Aufbau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_Toc158192955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5</w:t>
      </w:r>
      <w:r w:rsidRPr="0043259D">
        <w:rPr>
          <w:b/>
          <w:noProof/>
        </w:rPr>
        <w:fldChar w:fldCharType="end"/>
      </w:r>
    </w:p>
    <w:p w14:paraId="4C8095F7" w14:textId="79602B0A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6.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Test und Fazit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_Toc158192956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6</w:t>
      </w:r>
      <w:r w:rsidRPr="0043259D">
        <w:rPr>
          <w:b/>
          <w:noProof/>
        </w:rPr>
        <w:fldChar w:fldCharType="end"/>
      </w:r>
    </w:p>
    <w:p w14:paraId="7C0605C2" w14:textId="0F81FC4E" w:rsidR="0043259D" w:rsidRPr="0043259D" w:rsidRDefault="0043259D" w:rsidP="0043259D">
      <w:pPr>
        <w:pStyle w:val="Verzeichnis2"/>
        <w:tabs>
          <w:tab w:val="left" w:pos="567"/>
          <w:tab w:val="right" w:leader="dot" w:pos="9060"/>
        </w:tabs>
        <w:ind w:left="0"/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</w:pPr>
      <w:r w:rsidRPr="0043259D">
        <w:rPr>
          <w:b/>
          <w:noProof/>
        </w:rPr>
        <w:t>7.</w:t>
      </w:r>
      <w:r w:rsidRPr="0043259D">
        <w:rPr>
          <w:rFonts w:eastAsiaTheme="minorEastAsia"/>
          <w:b/>
          <w:noProof/>
          <w:kern w:val="2"/>
          <w:sz w:val="24"/>
          <w:szCs w:val="24"/>
          <w:lang w:eastAsia="de-DE"/>
          <w14:ligatures w14:val="standardContextual"/>
        </w:rPr>
        <w:tab/>
      </w:r>
      <w:r w:rsidRPr="0043259D">
        <w:rPr>
          <w:b/>
          <w:noProof/>
        </w:rPr>
        <w:t>Quellen</w:t>
      </w:r>
      <w:r w:rsidRPr="0043259D">
        <w:rPr>
          <w:b/>
          <w:noProof/>
        </w:rPr>
        <w:tab/>
      </w:r>
      <w:r w:rsidRPr="0043259D">
        <w:rPr>
          <w:b/>
          <w:noProof/>
        </w:rPr>
        <w:fldChar w:fldCharType="begin"/>
      </w:r>
      <w:r w:rsidRPr="0043259D">
        <w:rPr>
          <w:b/>
          <w:noProof/>
        </w:rPr>
        <w:instrText xml:space="preserve"> PAGEREF _Toc158192957 \h </w:instrText>
      </w:r>
      <w:r w:rsidRPr="0043259D">
        <w:rPr>
          <w:b/>
          <w:noProof/>
        </w:rPr>
      </w:r>
      <w:r w:rsidRPr="0043259D">
        <w:rPr>
          <w:b/>
          <w:noProof/>
        </w:rPr>
        <w:fldChar w:fldCharType="separate"/>
      </w:r>
      <w:r w:rsidRPr="0043259D">
        <w:rPr>
          <w:b/>
          <w:noProof/>
        </w:rPr>
        <w:t>7</w:t>
      </w:r>
      <w:r w:rsidRPr="0043259D">
        <w:rPr>
          <w:b/>
          <w:noProof/>
        </w:rPr>
        <w:fldChar w:fldCharType="end"/>
      </w:r>
    </w:p>
    <w:p w14:paraId="79582B9F" w14:textId="0E17EC4D" w:rsidR="001A6428" w:rsidRPr="001A6428" w:rsidRDefault="001A6428" w:rsidP="0043259D">
      <w:pPr>
        <w:pStyle w:val="Flietext"/>
        <w:tabs>
          <w:tab w:val="left" w:pos="567"/>
        </w:tabs>
      </w:pPr>
      <w:r w:rsidRPr="001A6428">
        <w:rPr>
          <w:szCs w:val="24"/>
        </w:rPr>
        <w:fldChar w:fldCharType="end"/>
      </w:r>
    </w:p>
    <w:p w14:paraId="468E6EFE" w14:textId="77777777" w:rsidR="001A6428" w:rsidRPr="001A6428" w:rsidRDefault="001A6428" w:rsidP="001A6428">
      <w:pPr>
        <w:pStyle w:val="Flietext"/>
        <w:rPr>
          <w:color w:val="FF0000"/>
        </w:rPr>
      </w:pPr>
      <w:r w:rsidRPr="001A6428">
        <w:rPr>
          <w:color w:val="FF0000"/>
        </w:rPr>
        <w:t>TODO: Format vom Inhaltsverzeichnis muss angepasst werden (Absätze &amp; 1.Ebene fett)</w:t>
      </w:r>
    </w:p>
    <w:p w14:paraId="6144F1CB" w14:textId="77777777" w:rsidR="00DE45F6" w:rsidRPr="001A6428" w:rsidRDefault="00DE45F6" w:rsidP="001A6428">
      <w:pPr>
        <w:pStyle w:val="Flietext"/>
        <w:rPr>
          <w:b/>
          <w:sz w:val="32"/>
        </w:rPr>
      </w:pPr>
      <w:r w:rsidRPr="001A6428">
        <w:br w:type="page"/>
      </w:r>
    </w:p>
    <w:p w14:paraId="2CFCEBB0" w14:textId="77777777" w:rsidR="00014429" w:rsidRDefault="00014429" w:rsidP="00E001F1">
      <w:pPr>
        <w:pStyle w:val="1"/>
        <w:numPr>
          <w:ilvl w:val="0"/>
          <w:numId w:val="0"/>
        </w:numPr>
        <w:ind w:left="851"/>
        <w:sectPr w:rsidR="00014429" w:rsidSect="00172B02">
          <w:footerReference w:type="default" r:id="rId8"/>
          <w:footerReference w:type="first" r:id="rId9"/>
          <w:pgSz w:w="11906" w:h="16838"/>
          <w:pgMar w:top="1134" w:right="1418" w:bottom="1134" w:left="1418" w:header="709" w:footer="709" w:gutter="0"/>
          <w:pgNumType w:fmt="upperRoman" w:start="1"/>
          <w:cols w:space="708"/>
          <w:titlePg/>
          <w:docGrid w:linePitch="360"/>
        </w:sectPr>
      </w:pPr>
    </w:p>
    <w:p w14:paraId="7DEA8AD6" w14:textId="2837E52D" w:rsidR="001B20CB" w:rsidRDefault="00DB5EBD" w:rsidP="001B20CB">
      <w:pPr>
        <w:pStyle w:val="1"/>
      </w:pPr>
      <w:bookmarkStart w:id="0" w:name="_Toc158192942"/>
      <w:r>
        <w:lastRenderedPageBreak/>
        <w:t>Grundidee/Zielsetzung</w:t>
      </w:r>
      <w:r w:rsidR="00A0349F">
        <w:t>/Erläuterung</w:t>
      </w:r>
      <w:bookmarkEnd w:id="0"/>
    </w:p>
    <w:p w14:paraId="7664924F" w14:textId="77777777" w:rsidR="00A0349F" w:rsidRDefault="00A0349F" w:rsidP="00A0349F">
      <w:pPr>
        <w:pStyle w:val="Flietext"/>
      </w:pPr>
    </w:p>
    <w:p w14:paraId="6AF89984" w14:textId="2903E85C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System entwickeln zum:</w:t>
      </w:r>
    </w:p>
    <w:p w14:paraId="139E1E52" w14:textId="161AC059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Empfangen von IR-Signalen (von Fernbedienung)</w:t>
      </w:r>
    </w:p>
    <w:p w14:paraId="1B751FCD" w14:textId="19911DF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Abspeichern von IR-Signalen</w:t>
      </w:r>
    </w:p>
    <w:p w14:paraId="2081B250" w14:textId="441F4065" w:rsidR="00A0349F" w:rsidRPr="006A79AD" w:rsidRDefault="00A0349F" w:rsidP="00A0349F">
      <w:pPr>
        <w:pStyle w:val="Flietext"/>
        <w:rPr>
          <w:color w:val="FF0000"/>
        </w:rPr>
      </w:pPr>
      <w:bookmarkStart w:id="1" w:name="_Hlk158188882"/>
      <w:r w:rsidRPr="006A79AD">
        <w:rPr>
          <w:color w:val="FF0000"/>
        </w:rPr>
        <w:t>- Senden von abgespeicherten IR-Signalen</w:t>
      </w:r>
      <w:bookmarkEnd w:id="1"/>
      <w:r w:rsidRPr="006A79AD">
        <w:rPr>
          <w:color w:val="FF0000"/>
        </w:rPr>
        <w:tab/>
      </w:r>
    </w:p>
    <w:p w14:paraId="4B145DD1" w14:textId="4FE668E3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Senden von vorprogrammierten IR-Signalen</w:t>
      </w:r>
    </w:p>
    <w:p w14:paraId="5F21ABBD" w14:textId="6372B516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Funktionssteuerung durch Drehschalter (Rotary Encoder) Eingabe</w:t>
      </w:r>
    </w:p>
    <w:p w14:paraId="26F9B6E1" w14:textId="2FA00DF7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Statusanzeige durch LCD-Display</w:t>
      </w:r>
    </w:p>
    <w:p w14:paraId="2414D36E" w14:textId="77777777" w:rsidR="00A0349F" w:rsidRPr="006A79AD" w:rsidRDefault="00A0349F" w:rsidP="00A0349F">
      <w:pPr>
        <w:pStyle w:val="Flietext"/>
        <w:rPr>
          <w:color w:val="FF0000"/>
        </w:rPr>
      </w:pPr>
    </w:p>
    <w:p w14:paraId="320BACC8" w14:textId="16543AC9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Module des Systems:</w:t>
      </w:r>
    </w:p>
    <w:p w14:paraId="13E36988" w14:textId="5B43BA63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IR Sender</w:t>
      </w:r>
    </w:p>
    <w:p w14:paraId="01459B5C" w14:textId="548B08F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IR Empfänger</w:t>
      </w:r>
    </w:p>
    <w:p w14:paraId="5E03D83A" w14:textId="06F934E7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LCD-Display</w:t>
      </w:r>
    </w:p>
    <w:p w14:paraId="4334EBCB" w14:textId="2498166A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- Drehschalter (Rotary Encoder)</w:t>
      </w:r>
    </w:p>
    <w:p w14:paraId="56B3481F" w14:textId="3D40CDC4" w:rsidR="00A0349F" w:rsidRPr="006A79AD" w:rsidRDefault="007F4188" w:rsidP="00A0349F">
      <w:pPr>
        <w:pStyle w:val="Flietext"/>
        <w:rPr>
          <w:color w:val="FF0000"/>
        </w:rPr>
      </w:pPr>
      <w:r w:rsidRPr="006A79AD">
        <w:rPr>
          <w:color w:val="FF0000"/>
        </w:rPr>
        <w:t>- Arduino UNO abklatsch (zwar andere Firma, jedoch gleicher Mikroprozessor)</w:t>
      </w:r>
    </w:p>
    <w:p w14:paraId="71444E3D" w14:textId="77777777" w:rsidR="007F4188" w:rsidRPr="006A79AD" w:rsidRDefault="007F4188" w:rsidP="00A0349F">
      <w:pPr>
        <w:pStyle w:val="Flietext"/>
        <w:rPr>
          <w:color w:val="FF0000"/>
        </w:rPr>
      </w:pPr>
    </w:p>
    <w:p w14:paraId="6C39A831" w14:textId="3C8CF48D" w:rsidR="00A0349F" w:rsidRPr="006A79AD" w:rsidRDefault="00A0349F" w:rsidP="00A0349F">
      <w:pPr>
        <w:pStyle w:val="Flietext"/>
        <w:rPr>
          <w:color w:val="FF0000"/>
        </w:rPr>
      </w:pPr>
      <w:r w:rsidRPr="006A79AD">
        <w:rPr>
          <w:color w:val="FF0000"/>
        </w:rPr>
        <w:t>Das System soll zum dynamischen bedienen jeglicher IR-Geräte im Haushalt eigesetzt werden.</w:t>
      </w:r>
    </w:p>
    <w:p w14:paraId="39D7C1D1" w14:textId="6B51C5B1" w:rsidR="00A0349F" w:rsidRDefault="00DF701D" w:rsidP="00A0349F">
      <w:pPr>
        <w:pStyle w:val="Flietext"/>
      </w:pPr>
      <w:r>
        <w:t>Hausautomatisierung -&gt; IR eine wenig bediente schnittstelle in Modernen Hausautomatisierungssystemen, aber noch alte Geräte daheim…</w:t>
      </w:r>
    </w:p>
    <w:p w14:paraId="6588E14B" w14:textId="4D5F1774" w:rsidR="00DF701D" w:rsidRDefault="00DF701D" w:rsidP="00A0349F">
      <w:pPr>
        <w:pStyle w:val="Flietext"/>
      </w:pPr>
      <w:r>
        <w:t>Das Ziel ist, die Geräte, die nur IR unterstützen mit da</w:t>
      </w:r>
      <w:r w:rsidR="00C51840">
        <w:t xml:space="preserve"> reinzuverbinden</w:t>
      </w:r>
      <w:r>
        <w:t>.</w:t>
      </w:r>
    </w:p>
    <w:p w14:paraId="666997C5" w14:textId="7845CA52" w:rsidR="00DF701D" w:rsidRDefault="00C51840" w:rsidP="00A0349F">
      <w:pPr>
        <w:pStyle w:val="Flietext"/>
      </w:pPr>
      <w:r>
        <w:t xml:space="preserve">Wenn die Möglicheiten offen stehen, das alle Digital von einem anderen Controllersystem oder rechner zu betrieben. Die </w:t>
      </w:r>
      <w:r w:rsidR="00DF701D">
        <w:t xml:space="preserve">Grundlage ist ein felxibles system zum ansteuern von ir-geräten </w:t>
      </w:r>
      <w:r>
        <w:t>im Haushalt. Realisiert mit dem Arduino UNO. Das erstmal standalone funktiniert. Es muss senden können. Empfangen zum einprogrammieren von Befehlen.</w:t>
      </w:r>
    </w:p>
    <w:p w14:paraId="7581538C" w14:textId="77777777" w:rsidR="00C51840" w:rsidRDefault="00C51840" w:rsidP="00A0349F">
      <w:pPr>
        <w:pStyle w:val="Flietext"/>
      </w:pPr>
    </w:p>
    <w:p w14:paraId="2B49B3D6" w14:textId="51445225" w:rsidR="00C51840" w:rsidRDefault="00C51840" w:rsidP="00A0349F">
      <w:pPr>
        <w:pStyle w:val="Flietext"/>
      </w:pPr>
      <w:r>
        <w:t>Dazu braucht es verschiedene Module.</w:t>
      </w:r>
    </w:p>
    <w:p w14:paraId="6DC11B42" w14:textId="4CD27C16" w:rsidR="00C51840" w:rsidRDefault="00C51840" w:rsidP="00A0349F">
      <w:pPr>
        <w:pStyle w:val="Flietext"/>
      </w:pPr>
      <w:r>
        <w:t>IR-LED -&gt; schaltkreis + implementierung zur Senden von Signalen</w:t>
      </w:r>
    </w:p>
    <w:p w14:paraId="2EE00ED6" w14:textId="36B3C9B1" w:rsidR="00C51840" w:rsidRDefault="00C51840" w:rsidP="00A0349F">
      <w:pPr>
        <w:pStyle w:val="Flietext"/>
      </w:pPr>
      <w:r>
        <w:t>IR-Empfänger -&gt; schaltkreis und implementierung zum empfangen und auswerten von signalen</w:t>
      </w:r>
    </w:p>
    <w:p w14:paraId="72AA303A" w14:textId="7CE4DA42" w:rsidR="00C51840" w:rsidRDefault="00C51840" w:rsidP="00A0349F">
      <w:pPr>
        <w:pStyle w:val="Flietext"/>
      </w:pPr>
      <w:r>
        <w:t>Display -&gt; Statusanzeige/rükmeldung für Nutzer, Auswahlanzeige, Menü- visualisierung</w:t>
      </w:r>
    </w:p>
    <w:p w14:paraId="112CF8D5" w14:textId="041544AD" w:rsidR="00C51840" w:rsidRDefault="00C51840" w:rsidP="00A0349F">
      <w:pPr>
        <w:pStyle w:val="Flietext"/>
      </w:pPr>
      <w:r>
        <w:t>Eingabe -&gt; Schaltkreis mit digitalem Drehschalter, Auswahl einer Funktion, navigation durch Menü, endloses drehen und rein drücken als bestätigung</w:t>
      </w:r>
    </w:p>
    <w:p w14:paraId="3B10CE9C" w14:textId="68FCC230" w:rsidR="00C51840" w:rsidRDefault="00C51840" w:rsidP="00A0349F">
      <w:pPr>
        <w:pStyle w:val="Flietext"/>
      </w:pPr>
      <w:r>
        <w:t>Arduino UNO -&gt; Mikrocontroller und IO schnittstellen für Module und zum Programmieren (UART, USB)</w:t>
      </w:r>
    </w:p>
    <w:p w14:paraId="4E6953FF" w14:textId="77777777" w:rsidR="00C51840" w:rsidRDefault="00C51840" w:rsidP="00A0349F">
      <w:pPr>
        <w:pStyle w:val="Flietext"/>
      </w:pPr>
    </w:p>
    <w:p w14:paraId="122A5560" w14:textId="77777777" w:rsidR="00C51840" w:rsidRDefault="00C51840" w:rsidP="00A0349F">
      <w:pPr>
        <w:pStyle w:val="Flietext"/>
      </w:pPr>
    </w:p>
    <w:p w14:paraId="3AE2812C" w14:textId="77777777" w:rsidR="00A0349F" w:rsidRDefault="00A0349F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2F8A10D5" w14:textId="07F019D8" w:rsidR="00DB5EBD" w:rsidRDefault="00A0349F" w:rsidP="00DB5EBD">
      <w:pPr>
        <w:pStyle w:val="1"/>
      </w:pPr>
      <w:bookmarkStart w:id="2" w:name="_Toc158192943"/>
      <w:r>
        <w:lastRenderedPageBreak/>
        <w:t>Beschreibung der Module</w:t>
      </w:r>
      <w:bookmarkEnd w:id="2"/>
    </w:p>
    <w:p w14:paraId="0716AE28" w14:textId="77777777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</w:p>
    <w:p w14:paraId="2F3603FD" w14:textId="2CD1C8F2" w:rsidR="00A0349F" w:rsidRDefault="00A0349F" w:rsidP="00F6228A">
      <w:pPr>
        <w:pStyle w:val="Flietext"/>
        <w:tabs>
          <w:tab w:val="right" w:pos="9070"/>
        </w:tabs>
        <w:rPr>
          <w:color w:val="FF0000"/>
        </w:rPr>
      </w:pPr>
      <w:r>
        <w:rPr>
          <w:color w:val="FF0000"/>
        </w:rPr>
        <w:t>Kurze Beschreibung, Was ist das, wie funktioniert es (nur grob), Spezifikationen</w:t>
      </w:r>
      <w:r w:rsidR="00F6228A">
        <w:rPr>
          <w:color w:val="FF0000"/>
        </w:rPr>
        <w:tab/>
      </w:r>
    </w:p>
    <w:p w14:paraId="322DCA92" w14:textId="6D595721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  <w:r>
        <w:rPr>
          <w:color w:val="FF0000"/>
        </w:rPr>
        <w:t>Datenblätter unter: „Dokumentation/wichtige Datenblätter/“</w:t>
      </w:r>
    </w:p>
    <w:p w14:paraId="561002D9" w14:textId="77777777" w:rsidR="00F6228A" w:rsidRDefault="00F6228A" w:rsidP="00F6228A">
      <w:pPr>
        <w:pStyle w:val="Flietext"/>
        <w:tabs>
          <w:tab w:val="right" w:pos="9070"/>
        </w:tabs>
        <w:rPr>
          <w:color w:val="FF0000"/>
        </w:rPr>
      </w:pPr>
    </w:p>
    <w:p w14:paraId="5B0B6C1C" w14:textId="77777777" w:rsidR="007F4188" w:rsidRDefault="007F4188" w:rsidP="007F4188">
      <w:pPr>
        <w:pStyle w:val="12"/>
      </w:pPr>
      <w:bookmarkStart w:id="3" w:name="_Toc158192944"/>
      <w:r>
        <w:t>Infrarot Sender</w:t>
      </w:r>
      <w:bookmarkEnd w:id="3"/>
    </w:p>
    <w:p w14:paraId="3C095C75" w14:textId="422D4F48" w:rsidR="007F4188" w:rsidRDefault="007F4188" w:rsidP="007F4188">
      <w:pPr>
        <w:pStyle w:val="Flietext"/>
        <w:rPr>
          <w:color w:val="FF0000"/>
        </w:rPr>
      </w:pPr>
      <w:r>
        <w:rPr>
          <w:color w:val="FF0000"/>
        </w:rPr>
        <w:t>Ist halt ne LED…</w:t>
      </w:r>
    </w:p>
    <w:p w14:paraId="1C336708" w14:textId="77777777" w:rsidR="00F6228A" w:rsidRPr="007F4188" w:rsidRDefault="00F6228A" w:rsidP="007F4188">
      <w:pPr>
        <w:pStyle w:val="Flietext"/>
        <w:rPr>
          <w:color w:val="FF0000"/>
        </w:rPr>
      </w:pPr>
    </w:p>
    <w:p w14:paraId="56F9B91F" w14:textId="77777777" w:rsidR="007F4188" w:rsidRDefault="007F4188" w:rsidP="007F4188">
      <w:pPr>
        <w:pStyle w:val="12"/>
      </w:pPr>
      <w:bookmarkStart w:id="4" w:name="_Toc158192945"/>
      <w:r>
        <w:t>Infrarot Empfänger</w:t>
      </w:r>
      <w:bookmarkEnd w:id="4"/>
    </w:p>
    <w:p w14:paraId="4D3E4825" w14:textId="48100640" w:rsidR="007F4188" w:rsidRDefault="007F4188" w:rsidP="007F4188">
      <w:pPr>
        <w:pStyle w:val="Flietext"/>
        <w:rPr>
          <w:color w:val="FF0000"/>
        </w:rPr>
      </w:pPr>
      <w:r>
        <w:rPr>
          <w:color w:val="FF0000"/>
        </w:rPr>
        <w:t>Datenblatt, hat 3 Pins, vielleicht ein wenig erklären, wofür die 3 Pins und wie das Signal aussieht, wenns raus kommt. Bzw. wie und warum da ein Signal raus kommt??</w:t>
      </w:r>
    </w:p>
    <w:p w14:paraId="7475B770" w14:textId="77777777" w:rsidR="00F6228A" w:rsidRPr="007F4188" w:rsidRDefault="00F6228A" w:rsidP="007F4188">
      <w:pPr>
        <w:pStyle w:val="Flietext"/>
        <w:rPr>
          <w:color w:val="FF0000"/>
        </w:rPr>
      </w:pPr>
    </w:p>
    <w:p w14:paraId="7D0606C2" w14:textId="4CE301E8" w:rsidR="00DB5EBD" w:rsidRDefault="007F4188" w:rsidP="00DB5EBD">
      <w:pPr>
        <w:pStyle w:val="12"/>
      </w:pPr>
      <w:bookmarkStart w:id="5" w:name="_Toc158192946"/>
      <w:r>
        <w:t>LCD-Display</w:t>
      </w:r>
      <w:bookmarkEnd w:id="5"/>
    </w:p>
    <w:p w14:paraId="287358E0" w14:textId="6F093B77" w:rsidR="007F4188" w:rsidRDefault="00F6228A" w:rsidP="007F4188">
      <w:pPr>
        <w:pStyle w:val="Flietext"/>
        <w:rPr>
          <w:color w:val="FF0000"/>
        </w:rPr>
      </w:pPr>
      <w:r w:rsidRPr="00F6228A">
        <w:rPr>
          <w:color w:val="FF0000"/>
          <w:u w:val="single"/>
        </w:rPr>
        <w:t>Datenblatt: „Dokumentation/wichtige Datenblätter/LCD-Display.pdf</w:t>
      </w:r>
      <w:r>
        <w:rPr>
          <w:color w:val="FF0000"/>
        </w:rPr>
        <w:t>“, Bezeichnung: LCM1602A, 2x16 Segmente, …, was noch so für die Darstellung wichtig ist</w:t>
      </w:r>
    </w:p>
    <w:p w14:paraId="3F07F84E" w14:textId="77777777" w:rsidR="00F6228A" w:rsidRPr="007F4188" w:rsidRDefault="00F6228A" w:rsidP="007F4188">
      <w:pPr>
        <w:pStyle w:val="Flietext"/>
        <w:rPr>
          <w:color w:val="FF0000"/>
        </w:rPr>
      </w:pPr>
    </w:p>
    <w:p w14:paraId="717DD2FD" w14:textId="6A67926C" w:rsidR="00DB5EBD" w:rsidRDefault="007F4188" w:rsidP="00DB5EBD">
      <w:pPr>
        <w:pStyle w:val="12"/>
      </w:pPr>
      <w:bookmarkStart w:id="6" w:name="_Toc158192947"/>
      <w:r>
        <w:t>Drehschalter (Rotary Encoder)</w:t>
      </w:r>
      <w:bookmarkEnd w:id="6"/>
    </w:p>
    <w:p w14:paraId="25A7AAB7" w14:textId="69352268" w:rsidR="00F6228A" w:rsidRPr="00F6228A" w:rsidRDefault="00F6228A" w:rsidP="00F6228A">
      <w:pPr>
        <w:pStyle w:val="Flietext"/>
        <w:rPr>
          <w:color w:val="FF0000"/>
          <w:u w:val="single"/>
        </w:rPr>
      </w:pPr>
      <w:r w:rsidRPr="00F6228A">
        <w:rPr>
          <w:color w:val="FF0000"/>
          <w:u w:val="single"/>
        </w:rPr>
        <w:t>Datenblatt: „Dokumentation/wichtige Datenblätter/Rotary-Encoder(Drehschalter).pdf“,</w:t>
      </w:r>
    </w:p>
    <w:p w14:paraId="0A9B00A6" w14:textId="4F024897" w:rsidR="00F6228A" w:rsidRDefault="00F6228A" w:rsidP="00F6228A">
      <w:pPr>
        <w:pStyle w:val="Flietext"/>
        <w:rPr>
          <w:color w:val="FF0000"/>
        </w:rPr>
      </w:pPr>
      <w:r w:rsidRPr="00F6228A">
        <w:rPr>
          <w:color w:val="FF0000"/>
        </w:rPr>
        <w:t>Keyes KY-040 Rotary Encoder</w:t>
      </w:r>
      <w:r>
        <w:rPr>
          <w:color w:val="FF0000"/>
        </w:rPr>
        <w:t>. 3 Pins. 2 für rechts &amp; links Drehbewegung, 1 für Knopf (runter drücken) … wie und warum?</w:t>
      </w:r>
    </w:p>
    <w:p w14:paraId="7CF91F5B" w14:textId="77777777" w:rsidR="00F6228A" w:rsidRPr="00F6228A" w:rsidRDefault="00F6228A" w:rsidP="00F6228A">
      <w:pPr>
        <w:pStyle w:val="Flietext"/>
        <w:rPr>
          <w:color w:val="FF0000"/>
        </w:rPr>
      </w:pPr>
    </w:p>
    <w:p w14:paraId="35388420" w14:textId="44748311" w:rsidR="007F4188" w:rsidRDefault="007F4188" w:rsidP="00DB5EBD">
      <w:pPr>
        <w:pStyle w:val="12"/>
      </w:pPr>
      <w:bookmarkStart w:id="7" w:name="_Toc158192948"/>
      <w:r>
        <w:t>Arduino UNO</w:t>
      </w:r>
      <w:bookmarkEnd w:id="7"/>
    </w:p>
    <w:p w14:paraId="7576F204" w14:textId="1FDE438A" w:rsidR="00F6228A" w:rsidRP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 xml:space="preserve">Wie viele Pins, Analog/Digital, Spannungsversorgung, …allgemeines </w:t>
      </w:r>
    </w:p>
    <w:p w14:paraId="37BB6893" w14:textId="1C0135BA" w:rsidR="00A0349F" w:rsidRDefault="00A0349F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6DB069C5" w14:textId="2C0E32B1" w:rsidR="00B954D8" w:rsidRDefault="00A0349F" w:rsidP="00A0349F">
      <w:pPr>
        <w:pStyle w:val="1"/>
      </w:pPr>
      <w:bookmarkStart w:id="8" w:name="_Toc158192949"/>
      <w:r>
        <w:lastRenderedPageBreak/>
        <w:t>Funktionsweise der Module</w:t>
      </w:r>
      <w:bookmarkEnd w:id="8"/>
    </w:p>
    <w:p w14:paraId="155234ED" w14:textId="77777777" w:rsidR="00F6228A" w:rsidRDefault="00F6228A" w:rsidP="00F6228A">
      <w:pPr>
        <w:pStyle w:val="Flietext"/>
        <w:rPr>
          <w:color w:val="FF0000"/>
        </w:rPr>
      </w:pPr>
    </w:p>
    <w:p w14:paraId="406C43C3" w14:textId="126D72AF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Beispielanwendungen liegen unter „/Quellcode/“</w:t>
      </w:r>
    </w:p>
    <w:p w14:paraId="5AC2CF62" w14:textId="40D30713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Vielleicht grob erklären, wie die Dinger funktionieren, welche Ansteuerung</w:t>
      </w:r>
      <w:r w:rsidR="00B7302F">
        <w:rPr>
          <w:color w:val="FF0000"/>
        </w:rPr>
        <w:t>/Funktion</w:t>
      </w:r>
      <w:r>
        <w:rPr>
          <w:color w:val="FF0000"/>
        </w:rPr>
        <w:t xml:space="preserve"> wichtig ist</w:t>
      </w:r>
      <w:r w:rsidR="00B7302F">
        <w:rPr>
          <w:color w:val="FF0000"/>
        </w:rPr>
        <w:t>, vielleicht auch die Bibliothek erwähnen</w:t>
      </w:r>
    </w:p>
    <w:p w14:paraId="2CCD1EB3" w14:textId="366E75EE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Bibliotheken und deren Quellen unter: „Quellcode/Bibliotheken/</w:t>
      </w:r>
    </w:p>
    <w:p w14:paraId="37E94601" w14:textId="77777777" w:rsidR="00F6228A" w:rsidRPr="00F6228A" w:rsidRDefault="00F6228A" w:rsidP="00F6228A">
      <w:pPr>
        <w:pStyle w:val="Flietext"/>
        <w:rPr>
          <w:color w:val="FF0000"/>
        </w:rPr>
      </w:pPr>
    </w:p>
    <w:p w14:paraId="22F7DE5B" w14:textId="77777777" w:rsidR="00F6228A" w:rsidRDefault="00F6228A" w:rsidP="00F6228A">
      <w:pPr>
        <w:pStyle w:val="12"/>
      </w:pPr>
      <w:bookmarkStart w:id="9" w:name="_Toc158192950"/>
      <w:r>
        <w:t>Infrarot Sender</w:t>
      </w:r>
      <w:bookmarkEnd w:id="9"/>
    </w:p>
    <w:p w14:paraId="12D55B42" w14:textId="07844C0C" w:rsidR="00F6228A" w:rsidRDefault="00F6228A" w:rsidP="00F6228A">
      <w:pPr>
        <w:pStyle w:val="Flietext"/>
        <w:rPr>
          <w:color w:val="FF0000"/>
        </w:rPr>
      </w:pPr>
      <w:r>
        <w:rPr>
          <w:color w:val="FF0000"/>
        </w:rPr>
        <w:t>„/Quellcode/IR_Remote/IR_LED_Test/“</w:t>
      </w:r>
    </w:p>
    <w:p w14:paraId="3F325D45" w14:textId="42528E10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Wie sende ich Signale, welche Besonderheiten sind zu beachten (Protokolle?)</w:t>
      </w:r>
    </w:p>
    <w:p w14:paraId="64C2D3D7" w14:textId="4D3D8881" w:rsidR="00B7302F" w:rsidRDefault="00B7302F" w:rsidP="00F6228A">
      <w:pPr>
        <w:pStyle w:val="Flietext"/>
        <w:rPr>
          <w:color w:val="FF0000"/>
        </w:rPr>
      </w:pPr>
      <w:r>
        <w:rPr>
          <w:color w:val="FF0000"/>
        </w:rPr>
        <w:t>Welche Bibliothek? -&gt; „/Quellcode/Bibliothek/“</w:t>
      </w:r>
    </w:p>
    <w:p w14:paraId="4B71FBDC" w14:textId="77777777" w:rsidR="00B7302F" w:rsidRPr="00F6228A" w:rsidRDefault="00B7302F" w:rsidP="00F6228A">
      <w:pPr>
        <w:pStyle w:val="Flietext"/>
        <w:rPr>
          <w:color w:val="FF0000"/>
        </w:rPr>
      </w:pPr>
    </w:p>
    <w:p w14:paraId="5C90655A" w14:textId="77777777" w:rsidR="00F6228A" w:rsidRDefault="00F6228A" w:rsidP="00F6228A">
      <w:pPr>
        <w:pStyle w:val="12"/>
      </w:pPr>
      <w:bookmarkStart w:id="10" w:name="_Toc158192951"/>
      <w:r>
        <w:t>Infrarot Empfänger</w:t>
      </w:r>
      <w:bookmarkEnd w:id="10"/>
    </w:p>
    <w:p w14:paraId="50642A2B" w14:textId="569E356C" w:rsidR="00B7302F" w:rsidRPr="00B7302F" w:rsidRDefault="00B7302F" w:rsidP="00B7302F">
      <w:pPr>
        <w:pStyle w:val="Flietext"/>
        <w:rPr>
          <w:color w:val="FF0000"/>
        </w:rPr>
      </w:pPr>
      <w:r w:rsidRPr="00B7302F">
        <w:rPr>
          <w:color w:val="FF0000"/>
        </w:rPr>
        <w:t>„/Quellcode/IR_Remote/IR_</w:t>
      </w:r>
      <w:r>
        <w:rPr>
          <w:color w:val="FF0000"/>
        </w:rPr>
        <w:t>Receiver</w:t>
      </w:r>
      <w:r w:rsidRPr="00B7302F">
        <w:rPr>
          <w:color w:val="FF0000"/>
        </w:rPr>
        <w:t>_Test/“</w:t>
      </w:r>
    </w:p>
    <w:p w14:paraId="2DB29CBF" w14:textId="7A7C32D8" w:rsidR="00B7302F" w:rsidRDefault="00B7302F" w:rsidP="00B7302F">
      <w:pPr>
        <w:pStyle w:val="Flietext"/>
        <w:rPr>
          <w:color w:val="FF0000"/>
        </w:rPr>
      </w:pPr>
      <w:r w:rsidRPr="00B7302F">
        <w:rPr>
          <w:color w:val="FF0000"/>
        </w:rPr>
        <w:t xml:space="preserve">Wie </w:t>
      </w:r>
      <w:r>
        <w:rPr>
          <w:color w:val="FF0000"/>
        </w:rPr>
        <w:t>empfange</w:t>
      </w:r>
      <w:r w:rsidRPr="00B7302F">
        <w:rPr>
          <w:color w:val="FF0000"/>
        </w:rPr>
        <w:t xml:space="preserve"> ich Signale, welche Besonderheiten sind zu beachten (Protokolle?)</w:t>
      </w:r>
    </w:p>
    <w:p w14:paraId="4F6E598D" w14:textId="3A6B3D42" w:rsidR="00B7302F" w:rsidRDefault="00B7302F" w:rsidP="00B7302F">
      <w:pPr>
        <w:pStyle w:val="Flietext"/>
        <w:rPr>
          <w:color w:val="FF0000"/>
        </w:rPr>
      </w:pPr>
      <w:r>
        <w:rPr>
          <w:color w:val="FF0000"/>
        </w:rPr>
        <w:t>Welche Bibliothek? -&gt; „/Quellcode/Bibliothek/“</w:t>
      </w:r>
    </w:p>
    <w:p w14:paraId="2B3E1301" w14:textId="77777777" w:rsidR="00B7302F" w:rsidRPr="00B7302F" w:rsidRDefault="00B7302F" w:rsidP="00B7302F">
      <w:pPr>
        <w:pStyle w:val="Flietext"/>
        <w:rPr>
          <w:color w:val="FF0000"/>
        </w:rPr>
      </w:pPr>
    </w:p>
    <w:p w14:paraId="7E70BD3E" w14:textId="77777777" w:rsidR="00F6228A" w:rsidRDefault="00F6228A" w:rsidP="00F6228A">
      <w:pPr>
        <w:pStyle w:val="12"/>
      </w:pPr>
      <w:bookmarkStart w:id="11" w:name="_Toc158192952"/>
      <w:r>
        <w:t>LCD-Display</w:t>
      </w:r>
      <w:bookmarkEnd w:id="11"/>
    </w:p>
    <w:p w14:paraId="60B88616" w14:textId="1DA3082F" w:rsidR="00B7302F" w:rsidRDefault="00AC16D6" w:rsidP="00B7302F">
      <w:pPr>
        <w:pStyle w:val="Flietext"/>
        <w:rPr>
          <w:color w:val="FF0000"/>
        </w:rPr>
      </w:pPr>
      <w:r>
        <w:rPr>
          <w:color w:val="FF0000"/>
        </w:rPr>
        <w:t>„</w:t>
      </w:r>
      <w:r w:rsidR="00B7302F">
        <w:rPr>
          <w:color w:val="FF0000"/>
        </w:rPr>
        <w:t>Quellcode</w:t>
      </w:r>
      <w:r>
        <w:rPr>
          <w:color w:val="FF0000"/>
        </w:rPr>
        <w:t>/Display“</w:t>
      </w:r>
    </w:p>
    <w:p w14:paraId="79E11B97" w14:textId="5DC8A0D0" w:rsidR="00AC16D6" w:rsidRDefault="00AC16D6" w:rsidP="00B7302F">
      <w:pPr>
        <w:pStyle w:val="Flietext"/>
        <w:rPr>
          <w:color w:val="FF0000"/>
        </w:rPr>
      </w:pPr>
      <w:r>
        <w:rPr>
          <w:color w:val="FF0000"/>
        </w:rPr>
        <w:t>Wie stell ich sachen auf dem Display dar, welche Limits gibt es (2x16)</w:t>
      </w:r>
    </w:p>
    <w:p w14:paraId="2E467A59" w14:textId="77777777" w:rsidR="00B7302F" w:rsidRPr="00B7302F" w:rsidRDefault="00B7302F" w:rsidP="00B7302F">
      <w:pPr>
        <w:pStyle w:val="Flietext"/>
        <w:rPr>
          <w:color w:val="FF0000"/>
        </w:rPr>
      </w:pPr>
    </w:p>
    <w:p w14:paraId="3CEF95F9" w14:textId="4DCD7256" w:rsidR="00A0349F" w:rsidRDefault="00F6228A" w:rsidP="00F6228A">
      <w:pPr>
        <w:pStyle w:val="12"/>
      </w:pPr>
      <w:bookmarkStart w:id="12" w:name="_Toc158192953"/>
      <w:r>
        <w:t>Drehschalter (Rotary Encoder)</w:t>
      </w:r>
      <w:bookmarkEnd w:id="12"/>
    </w:p>
    <w:p w14:paraId="2871590F" w14:textId="076082DB" w:rsidR="00AC16D6" w:rsidRDefault="00AC16D6" w:rsidP="00AC16D6">
      <w:pPr>
        <w:pStyle w:val="Flietext"/>
        <w:rPr>
          <w:color w:val="FF0000"/>
        </w:rPr>
      </w:pPr>
      <w:r>
        <w:rPr>
          <w:color w:val="FF0000"/>
        </w:rPr>
        <w:t>„/Quellcode/Rotary_Switch/Rotay_Switch_Test/“</w:t>
      </w:r>
    </w:p>
    <w:p w14:paraId="46EA18DC" w14:textId="5A48594D" w:rsidR="00AC16D6" w:rsidRDefault="00AC16D6" w:rsidP="00AC16D6">
      <w:pPr>
        <w:pStyle w:val="Flietext"/>
        <w:rPr>
          <w:color w:val="FF0000"/>
        </w:rPr>
      </w:pPr>
      <w:r>
        <w:rPr>
          <w:color w:val="FF0000"/>
        </w:rPr>
        <w:t>…</w:t>
      </w:r>
    </w:p>
    <w:p w14:paraId="4581D221" w14:textId="4908165E" w:rsidR="00AC16D6" w:rsidRDefault="00AC16D6">
      <w:pPr>
        <w:rPr>
          <w:rFonts w:ascii="Arial" w:hAnsi="Arial"/>
          <w:b/>
          <w:color w:val="000000" w:themeColor="text1"/>
          <w:sz w:val="32"/>
        </w:rPr>
      </w:pPr>
      <w:r>
        <w:br w:type="page"/>
      </w:r>
    </w:p>
    <w:p w14:paraId="1FEC3EE5" w14:textId="77777777" w:rsidR="00B66DE0" w:rsidRPr="00B66DE0" w:rsidRDefault="00B66DE0" w:rsidP="00B66DE0">
      <w:pPr>
        <w:pStyle w:val="1"/>
        <w:rPr>
          <w:rStyle w:val="normaltextrun"/>
        </w:rPr>
      </w:pPr>
      <w:bookmarkStart w:id="13" w:name="_Toc158192954"/>
      <w:r>
        <w:rPr>
          <w:rStyle w:val="normaltextrun"/>
          <w:rFonts w:cs="Arial"/>
        </w:rPr>
        <w:lastRenderedPageBreak/>
        <w:t>Die Universelle Infrarot-Fernbedienung</w:t>
      </w:r>
      <w:bookmarkEnd w:id="13"/>
    </w:p>
    <w:p w14:paraId="5D50FDCF" w14:textId="77777777" w:rsidR="00B66DE0" w:rsidRDefault="00B66DE0" w:rsidP="00B66DE0">
      <w:pPr>
        <w:pStyle w:val="Flietext"/>
        <w:rPr>
          <w:color w:val="FF0000"/>
        </w:rPr>
      </w:pPr>
    </w:p>
    <w:p w14:paraId="6890DAD7" w14:textId="77777777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Hier erkläre ich meinen Quellcode mit Diagrammen (alles unter _Merged)</w:t>
      </w:r>
    </w:p>
    <w:p w14:paraId="4B77B4D5" w14:textId="372DDB17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Wie die einzelnen Module eingebunden sind, wie die Menüverwaltung funktioniert, die Grunddefinitionen, das Hauptsystem incl. Logik.</w:t>
      </w:r>
    </w:p>
    <w:p w14:paraId="01A801A3" w14:textId="71048F81" w:rsidR="0042321C" w:rsidRDefault="00A93B2D" w:rsidP="0042321C">
      <w:pPr>
        <w:pStyle w:val="Flietext"/>
        <w:keepNext/>
      </w:pPr>
      <w:r w:rsidRPr="0042321C">
        <w:rPr>
          <w:noProof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</w:rPr>
        <w:object w:dxaOrig="9576" w:dyaOrig="5391" w14:anchorId="31507D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5.6pt;height:269.55pt" o:ole="">
            <v:imagedata r:id="rId1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Link" ProgID="PowerPoint.Slide.8" ShapeID="_x0000_i1027" DrawAspect="Content" r:id="rId11" UpdateMode="Always">
            <o:LinkType>EnhancedMetaFile</o:LinkType>
            <o:LockedField>false</o:LockedField>
          </o:OLEObject>
        </w:object>
      </w:r>
    </w:p>
    <w:p w14:paraId="6F147208" w14:textId="0CEAA423" w:rsidR="00B66DE0" w:rsidRDefault="0042321C" w:rsidP="0042321C">
      <w:pPr>
        <w:pStyle w:val="Flietext"/>
        <w:rPr>
          <w:color w:val="FF0000"/>
        </w:rPr>
      </w:pPr>
      <w:r w:rsidRPr="0042321C">
        <w:rPr>
          <w:b/>
        </w:rPr>
        <w:t xml:space="preserve">Abbildung </w:t>
      </w:r>
      <w:r w:rsidRPr="0042321C">
        <w:rPr>
          <w:b/>
        </w:rPr>
        <w:fldChar w:fldCharType="begin"/>
      </w:r>
      <w:r w:rsidRPr="0042321C">
        <w:rPr>
          <w:b/>
        </w:rPr>
        <w:instrText xml:space="preserve"> SEQ Abbildung \* ARABIC </w:instrText>
      </w:r>
      <w:r w:rsidRPr="0042321C">
        <w:rPr>
          <w:b/>
        </w:rPr>
        <w:fldChar w:fldCharType="separate"/>
      </w:r>
      <w:r w:rsidRPr="0042321C">
        <w:rPr>
          <w:b/>
          <w:noProof/>
        </w:rPr>
        <w:t>1</w:t>
      </w:r>
      <w:r w:rsidRPr="0042321C">
        <w:rPr>
          <w:b/>
        </w:rPr>
        <w:fldChar w:fldCharType="end"/>
      </w:r>
      <w:r w:rsidRPr="0042321C">
        <w:t>,</w:t>
      </w:r>
      <w:r>
        <w:t xml:space="preserve"> Das Hauptsystem</w:t>
      </w:r>
    </w:p>
    <w:p w14:paraId="7188ABD2" w14:textId="54238D54" w:rsidR="00B66DE0" w:rsidRPr="00B66DE0" w:rsidRDefault="00B66DE0" w:rsidP="00B66DE0">
      <w:pPr>
        <w:pStyle w:val="Flietext"/>
        <w:rPr>
          <w:color w:val="FF0000"/>
        </w:rPr>
      </w:pPr>
      <w:r>
        <w:br w:type="page"/>
      </w:r>
    </w:p>
    <w:p w14:paraId="564EE2AC" w14:textId="498AEBE6" w:rsidR="00AC16D6" w:rsidRDefault="00AC16D6" w:rsidP="00AC16D6">
      <w:pPr>
        <w:pStyle w:val="1"/>
      </w:pPr>
      <w:bookmarkStart w:id="14" w:name="_Toc158192955"/>
      <w:r>
        <w:lastRenderedPageBreak/>
        <w:t>Der Aufbau</w:t>
      </w:r>
      <w:bookmarkEnd w:id="14"/>
    </w:p>
    <w:p w14:paraId="53F9F934" w14:textId="77777777" w:rsidR="00AC16D6" w:rsidRDefault="00AC16D6" w:rsidP="002B078B">
      <w:pPr>
        <w:pStyle w:val="Flietext"/>
        <w:rPr>
          <w:color w:val="FF0000"/>
        </w:rPr>
      </w:pPr>
    </w:p>
    <w:p w14:paraId="15A6F78A" w14:textId="4C205C39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Bilder unter Dokumentation:</w:t>
      </w:r>
    </w:p>
    <w:p w14:paraId="6C91D6D7" w14:textId="143A9DF0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Aufbau_Brettmuster.png</w:t>
      </w:r>
    </w:p>
    <w:p w14:paraId="7F8B5799" w14:textId="2EAA7C05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Aufbau_Brettmuster-Schemtisch.png</w:t>
      </w:r>
    </w:p>
    <w:p w14:paraId="52F54A12" w14:textId="1B3C942C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- Bild von Unserem Brettmuster live muss noch gemacht werden</w:t>
      </w:r>
      <w:r w:rsidR="00DF701D">
        <w:rPr>
          <w:color w:val="FF0000"/>
        </w:rPr>
        <w:t>!</w:t>
      </w:r>
    </w:p>
    <w:p w14:paraId="2DB13D33" w14:textId="77777777" w:rsidR="002B078B" w:rsidRDefault="002B078B" w:rsidP="002B078B">
      <w:pPr>
        <w:pStyle w:val="Flietext"/>
        <w:rPr>
          <w:color w:val="FF0000"/>
        </w:rPr>
      </w:pPr>
    </w:p>
    <w:p w14:paraId="79E067F1" w14:textId="591BDEE4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Evtl kurz was zu den Pins und so …einfach die Bilder beschreiben</w:t>
      </w:r>
    </w:p>
    <w:p w14:paraId="3CD72113" w14:textId="3E554D2D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(Die Farben der Kabel sind einheitlich gewählt)</w:t>
      </w:r>
    </w:p>
    <w:p w14:paraId="2177B559" w14:textId="55FC4A09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Bilder sind mit der Software „Fritzing“ entstanden (</w:t>
      </w:r>
      <w:hyperlink r:id="rId12" w:history="1">
        <w:r w:rsidRPr="00CF536E">
          <w:rPr>
            <w:rStyle w:val="Hyperlink"/>
          </w:rPr>
          <w:t>https://fritzing.org</w:t>
        </w:r>
      </w:hyperlink>
      <w:r>
        <w:rPr>
          <w:color w:val="FF0000"/>
        </w:rPr>
        <w:t>)</w:t>
      </w:r>
    </w:p>
    <w:p w14:paraId="152385C6" w14:textId="18B5A093" w:rsidR="002B078B" w:rsidRDefault="002B078B" w:rsidP="002B078B">
      <w:pPr>
        <w:pStyle w:val="Flietext"/>
        <w:rPr>
          <w:color w:val="FF0000"/>
        </w:rPr>
      </w:pPr>
      <w:r>
        <w:rPr>
          <w:color w:val="FF0000"/>
        </w:rPr>
        <w:t>Fritzing Dokument liegt unter „/Schaltplan/IR_Aufbau_Sketch.fzz“</w:t>
      </w:r>
    </w:p>
    <w:p w14:paraId="7C22BB68" w14:textId="7E678461" w:rsidR="00B66DE0" w:rsidRDefault="00B66DE0">
      <w:pPr>
        <w:rPr>
          <w:rFonts w:ascii="Arial" w:hAnsi="Arial"/>
          <w:color w:val="FF0000"/>
          <w:sz w:val="24"/>
        </w:rPr>
      </w:pPr>
      <w:r>
        <w:rPr>
          <w:color w:val="FF0000"/>
        </w:rPr>
        <w:br w:type="page"/>
      </w:r>
    </w:p>
    <w:p w14:paraId="644E7798" w14:textId="16F45D54" w:rsidR="002B078B" w:rsidRDefault="00B66DE0" w:rsidP="00B66DE0">
      <w:pPr>
        <w:pStyle w:val="1"/>
      </w:pPr>
      <w:bookmarkStart w:id="15" w:name="_Toc158192956"/>
      <w:r>
        <w:lastRenderedPageBreak/>
        <w:t>Test und Fazit</w:t>
      </w:r>
      <w:bookmarkEnd w:id="15"/>
    </w:p>
    <w:p w14:paraId="08DAA820" w14:textId="77777777" w:rsidR="00B66DE0" w:rsidRDefault="00B66DE0" w:rsidP="00B66DE0">
      <w:pPr>
        <w:pStyle w:val="Flietext"/>
        <w:rPr>
          <w:color w:val="FF0000"/>
        </w:rPr>
      </w:pPr>
    </w:p>
    <w:p w14:paraId="5C5A6EC0" w14:textId="1EC4AC6A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Sendeleistung lässt zu wünschen übrig.</w:t>
      </w:r>
    </w:p>
    <w:p w14:paraId="659A99DE" w14:textId="4FC1D44B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Der ganze schnickschnak ist zimlich aufwendig und unhandlich</w:t>
      </w:r>
    </w:p>
    <w:p w14:paraId="69E8586E" w14:textId="04637F46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 xml:space="preserve">Das System funktioniert aber gut, Top Sache </w:t>
      </w:r>
    </w:p>
    <w:p w14:paraId="0AE0057E" w14:textId="3D8D977C" w:rsidR="00B66DE0" w:rsidRDefault="00B66DE0" w:rsidP="00B66DE0">
      <w:pPr>
        <w:pStyle w:val="Flietext"/>
        <w:rPr>
          <w:color w:val="FF0000"/>
        </w:rPr>
      </w:pPr>
      <w:r>
        <w:rPr>
          <w:color w:val="FF0000"/>
        </w:rPr>
        <w:t>Munke, Bitte geben sie und die 1</w:t>
      </w:r>
    </w:p>
    <w:p w14:paraId="6A0DA640" w14:textId="28AFD26C" w:rsidR="005F3EBC" w:rsidRDefault="005F3EBC">
      <w:pPr>
        <w:rPr>
          <w:rFonts w:ascii="Arial" w:hAnsi="Arial"/>
          <w:color w:val="FF0000"/>
          <w:sz w:val="24"/>
        </w:rPr>
      </w:pPr>
      <w:r>
        <w:rPr>
          <w:color w:val="FF0000"/>
        </w:rPr>
        <w:br w:type="page"/>
      </w:r>
    </w:p>
    <w:p w14:paraId="7C2845A8" w14:textId="60359029" w:rsidR="005F3EBC" w:rsidRDefault="005F3EBC" w:rsidP="005F3EBC">
      <w:pPr>
        <w:pStyle w:val="1"/>
      </w:pPr>
      <w:bookmarkStart w:id="16" w:name="_Toc158192957"/>
      <w:r>
        <w:lastRenderedPageBreak/>
        <w:t>Quellen</w:t>
      </w:r>
      <w:bookmarkEnd w:id="16"/>
    </w:p>
    <w:p w14:paraId="1D2F9240" w14:textId="38DCCFAF" w:rsidR="006A79AD" w:rsidRDefault="006A79AD" w:rsidP="006A79AD">
      <w:pPr>
        <w:pStyle w:val="Flietext"/>
        <w:rPr>
          <w:color w:val="FF0000"/>
        </w:rPr>
      </w:pPr>
    </w:p>
    <w:p w14:paraId="5CB1ABF3" w14:textId="1A0D53A4" w:rsidR="006A79AD" w:rsidRDefault="006A79AD" w:rsidP="006A79AD">
      <w:pPr>
        <w:pStyle w:val="Flietext"/>
        <w:rPr>
          <w:color w:val="FF0000"/>
        </w:rPr>
      </w:pPr>
      <w:r>
        <w:rPr>
          <w:color w:val="FF0000"/>
        </w:rPr>
        <w:t>!Auf jedenfall nicht ChatGPT (chat.openai.com)</w:t>
      </w:r>
    </w:p>
    <w:p w14:paraId="485073E6" w14:textId="4752B693" w:rsidR="006A79AD" w:rsidRDefault="006A79AD" w:rsidP="006A79AD">
      <w:pPr>
        <w:pStyle w:val="Flietext"/>
        <w:rPr>
          <w:color w:val="FF0000"/>
        </w:rPr>
      </w:pPr>
    </w:p>
    <w:p w14:paraId="69280428" w14:textId="7C54847A" w:rsidR="006A79AD" w:rsidRDefault="006A79AD" w:rsidP="006A79AD">
      <w:pPr>
        <w:pStyle w:val="Flietext"/>
        <w:rPr>
          <w:color w:val="FF0000"/>
        </w:rPr>
      </w:pPr>
      <w:r>
        <w:rPr>
          <w:color w:val="FF0000"/>
        </w:rPr>
        <w:t xml:space="preserve">Unter Reiter </w:t>
      </w:r>
      <w:r w:rsidRPr="006A79AD">
        <w:rPr>
          <w:b/>
          <w:color w:val="FF0000"/>
        </w:rPr>
        <w:t>Referenzen</w:t>
      </w:r>
      <w:r>
        <w:rPr>
          <w:color w:val="FF0000"/>
        </w:rPr>
        <w:t xml:space="preserve"> und </w:t>
      </w:r>
      <w:r>
        <w:rPr>
          <w:b/>
          <w:color w:val="FF0000"/>
        </w:rPr>
        <w:t>Zitate und Literaturverzeichnis</w:t>
      </w:r>
      <w:r>
        <w:rPr>
          <w:color w:val="FF0000"/>
        </w:rPr>
        <w:t xml:space="preserve"> auf </w:t>
      </w:r>
      <w:r>
        <w:rPr>
          <w:b/>
          <w:color w:val="FF0000"/>
        </w:rPr>
        <w:t>Quellen verwalten</w:t>
      </w:r>
      <w:r>
        <w:rPr>
          <w:color w:val="FF0000"/>
        </w:rPr>
        <w:t xml:space="preserve"> und dann mit </w:t>
      </w:r>
      <w:r>
        <w:rPr>
          <w:b/>
          <w:color w:val="FF0000"/>
        </w:rPr>
        <w:t>Neu</w:t>
      </w:r>
      <w:r>
        <w:rPr>
          <w:color w:val="FF0000"/>
        </w:rPr>
        <w:t xml:space="preserve"> eintragen. </w:t>
      </w:r>
    </w:p>
    <w:p w14:paraId="1B1485CF" w14:textId="5988955F" w:rsidR="006A79AD" w:rsidRDefault="006A79AD" w:rsidP="006A79AD">
      <w:pPr>
        <w:pStyle w:val="Flietext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Das Quellenverzeichnis wird dann automatisch erstellt</w:t>
      </w:r>
    </w:p>
    <w:p w14:paraId="1B9F24AA" w14:textId="62A77948" w:rsidR="006A79AD" w:rsidRPr="006A79AD" w:rsidRDefault="006A79AD" w:rsidP="006A79AD">
      <w:pPr>
        <w:pStyle w:val="Flietext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Quellen ganz einfach mit Zitat einfügen im Text oder als Fußnote hinzufügen</w:t>
      </w:r>
    </w:p>
    <w:sectPr w:rsidR="006A79AD" w:rsidRPr="006A79AD" w:rsidSect="00172B02">
      <w:pgSz w:w="11906" w:h="16838"/>
      <w:pgMar w:top="1134" w:right="1418" w:bottom="1134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BA64E" w14:textId="77777777" w:rsidR="00172B02" w:rsidRDefault="00172B02" w:rsidP="001A6428">
      <w:pPr>
        <w:spacing w:after="0" w:line="240" w:lineRule="auto"/>
      </w:pPr>
      <w:r>
        <w:separator/>
      </w:r>
    </w:p>
  </w:endnote>
  <w:endnote w:type="continuationSeparator" w:id="0">
    <w:p w14:paraId="389A4501" w14:textId="77777777" w:rsidR="00172B02" w:rsidRDefault="00172B02" w:rsidP="001A6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F43F4" w14:textId="77777777" w:rsidR="001A6428" w:rsidRPr="001A6428" w:rsidRDefault="001A6428">
    <w:pPr>
      <w:pStyle w:val="Fuzeile"/>
      <w:jc w:val="right"/>
      <w:rPr>
        <w:rFonts w:ascii="Arial" w:hAnsi="Arial" w:cs="Arial"/>
        <w:sz w:val="24"/>
        <w:szCs w:val="24"/>
      </w:rPr>
    </w:pPr>
    <w:r w:rsidRPr="001A6428">
      <w:rPr>
        <w:rFonts w:ascii="Arial" w:hAnsi="Arial" w:cs="Arial"/>
        <w:sz w:val="24"/>
        <w:szCs w:val="24"/>
      </w:rPr>
      <w:t xml:space="preserve">Seite </w:t>
    </w:r>
    <w:sdt>
      <w:sdtPr>
        <w:rPr>
          <w:rFonts w:ascii="Arial" w:hAnsi="Arial" w:cs="Arial"/>
          <w:sz w:val="24"/>
          <w:szCs w:val="24"/>
        </w:rPr>
        <w:id w:val="-1223826537"/>
        <w:docPartObj>
          <w:docPartGallery w:val="Page Numbers (Bottom of Page)"/>
          <w:docPartUnique/>
        </w:docPartObj>
      </w:sdtPr>
      <w:sdtContent>
        <w:r w:rsidRPr="001A6428">
          <w:rPr>
            <w:rFonts w:ascii="Arial" w:hAnsi="Arial" w:cs="Arial"/>
            <w:sz w:val="24"/>
            <w:szCs w:val="24"/>
          </w:rPr>
          <w:fldChar w:fldCharType="begin"/>
        </w:r>
        <w:r w:rsidRPr="001A6428">
          <w:rPr>
            <w:rFonts w:ascii="Arial" w:hAnsi="Arial" w:cs="Arial"/>
            <w:sz w:val="24"/>
            <w:szCs w:val="24"/>
          </w:rPr>
          <w:instrText>PAGE   \* MERGEFORMAT</w:instrText>
        </w:r>
        <w:r w:rsidRPr="001A6428">
          <w:rPr>
            <w:rFonts w:ascii="Arial" w:hAnsi="Arial" w:cs="Arial"/>
            <w:sz w:val="24"/>
            <w:szCs w:val="24"/>
          </w:rPr>
          <w:fldChar w:fldCharType="separate"/>
        </w:r>
        <w:r w:rsidRPr="001A6428">
          <w:rPr>
            <w:rFonts w:ascii="Arial" w:hAnsi="Arial" w:cs="Arial"/>
            <w:sz w:val="24"/>
            <w:szCs w:val="24"/>
          </w:rPr>
          <w:t>2</w:t>
        </w:r>
        <w:r w:rsidRPr="001A6428">
          <w:rPr>
            <w:rFonts w:ascii="Arial" w:hAnsi="Arial" w:cs="Arial"/>
            <w:sz w:val="24"/>
            <w:szCs w:val="24"/>
          </w:rPr>
          <w:fldChar w:fldCharType="end"/>
        </w:r>
      </w:sdtContent>
    </w:sdt>
  </w:p>
  <w:p w14:paraId="1B6EBE56" w14:textId="77777777" w:rsidR="001A6428" w:rsidRPr="001A6428" w:rsidRDefault="001A6428">
    <w:pPr>
      <w:pStyle w:val="Fuzeile"/>
      <w:rPr>
        <w:rFonts w:ascii="Arial" w:hAnsi="Arial" w:cs="Arial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1CD35" w14:textId="77777777" w:rsidR="00014429" w:rsidRPr="00014429" w:rsidRDefault="00014429">
    <w:pPr>
      <w:pStyle w:val="Fuzeile"/>
      <w:jc w:val="right"/>
      <w:rPr>
        <w:rFonts w:ascii="Arial" w:hAnsi="Arial" w:cs="Arial"/>
      </w:rPr>
    </w:pPr>
    <w:r w:rsidRPr="00014429">
      <w:rPr>
        <w:rFonts w:ascii="Arial" w:hAnsi="Arial" w:cs="Arial"/>
      </w:rPr>
      <w:t xml:space="preserve">Seite </w:t>
    </w:r>
    <w:sdt>
      <w:sdtPr>
        <w:rPr>
          <w:rFonts w:ascii="Arial" w:hAnsi="Arial" w:cs="Arial"/>
        </w:rPr>
        <w:id w:val="380452359"/>
        <w:docPartObj>
          <w:docPartGallery w:val="Page Numbers (Bottom of Page)"/>
          <w:docPartUnique/>
        </w:docPartObj>
      </w:sdtPr>
      <w:sdtContent>
        <w:r w:rsidRPr="00014429">
          <w:rPr>
            <w:rFonts w:ascii="Arial" w:hAnsi="Arial" w:cs="Arial"/>
          </w:rPr>
          <w:fldChar w:fldCharType="begin"/>
        </w:r>
        <w:r w:rsidRPr="00014429">
          <w:rPr>
            <w:rFonts w:ascii="Arial" w:hAnsi="Arial" w:cs="Arial"/>
          </w:rPr>
          <w:instrText>PAGE   \* MERGEFORMAT</w:instrText>
        </w:r>
        <w:r w:rsidRPr="00014429">
          <w:rPr>
            <w:rFonts w:ascii="Arial" w:hAnsi="Arial" w:cs="Arial"/>
          </w:rPr>
          <w:fldChar w:fldCharType="separate"/>
        </w:r>
        <w:r w:rsidRPr="00014429">
          <w:rPr>
            <w:rFonts w:ascii="Arial" w:hAnsi="Arial" w:cs="Arial"/>
          </w:rPr>
          <w:t>2</w:t>
        </w:r>
        <w:r w:rsidRPr="00014429">
          <w:rPr>
            <w:rFonts w:ascii="Arial" w:hAnsi="Arial" w:cs="Arial"/>
          </w:rPr>
          <w:fldChar w:fldCharType="end"/>
        </w:r>
      </w:sdtContent>
    </w:sdt>
  </w:p>
  <w:p w14:paraId="4D2A5D7F" w14:textId="77777777" w:rsidR="00014429" w:rsidRDefault="0001442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0ABA4" w14:textId="77777777" w:rsidR="00172B02" w:rsidRDefault="00172B02" w:rsidP="001A6428">
      <w:pPr>
        <w:spacing w:after="0" w:line="240" w:lineRule="auto"/>
      </w:pPr>
      <w:r>
        <w:separator/>
      </w:r>
    </w:p>
  </w:footnote>
  <w:footnote w:type="continuationSeparator" w:id="0">
    <w:p w14:paraId="7CAAD391" w14:textId="77777777" w:rsidR="00172B02" w:rsidRDefault="00172B02" w:rsidP="001A6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677"/>
    <w:multiLevelType w:val="hybridMultilevel"/>
    <w:tmpl w:val="A81CCAD8"/>
    <w:lvl w:ilvl="0" w:tplc="2B827D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5A33"/>
    <w:multiLevelType w:val="hybridMultilevel"/>
    <w:tmpl w:val="B8A4066A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3514C"/>
    <w:multiLevelType w:val="hybridMultilevel"/>
    <w:tmpl w:val="530C6C74"/>
    <w:lvl w:ilvl="0" w:tplc="9C781F56">
      <w:start w:val="1"/>
      <w:numFmt w:val="decimal"/>
      <w:lvlText w:val="%1."/>
      <w:lvlJc w:val="left"/>
      <w:pPr>
        <w:ind w:left="4265" w:hanging="360"/>
      </w:pPr>
    </w:lvl>
    <w:lvl w:ilvl="1" w:tplc="04070019">
      <w:start w:val="1"/>
      <w:numFmt w:val="lowerLetter"/>
      <w:lvlText w:val="%2."/>
      <w:lvlJc w:val="left"/>
      <w:pPr>
        <w:ind w:left="4985" w:hanging="360"/>
      </w:pPr>
    </w:lvl>
    <w:lvl w:ilvl="2" w:tplc="0407001B" w:tentative="1">
      <w:start w:val="1"/>
      <w:numFmt w:val="lowerRoman"/>
      <w:lvlText w:val="%3."/>
      <w:lvlJc w:val="right"/>
      <w:pPr>
        <w:ind w:left="5705" w:hanging="180"/>
      </w:pPr>
    </w:lvl>
    <w:lvl w:ilvl="3" w:tplc="0407000F" w:tentative="1">
      <w:start w:val="1"/>
      <w:numFmt w:val="decimal"/>
      <w:lvlText w:val="%4."/>
      <w:lvlJc w:val="left"/>
      <w:pPr>
        <w:ind w:left="6425" w:hanging="360"/>
      </w:pPr>
    </w:lvl>
    <w:lvl w:ilvl="4" w:tplc="04070019" w:tentative="1">
      <w:start w:val="1"/>
      <w:numFmt w:val="lowerLetter"/>
      <w:lvlText w:val="%5."/>
      <w:lvlJc w:val="left"/>
      <w:pPr>
        <w:ind w:left="7145" w:hanging="360"/>
      </w:pPr>
    </w:lvl>
    <w:lvl w:ilvl="5" w:tplc="0407001B" w:tentative="1">
      <w:start w:val="1"/>
      <w:numFmt w:val="lowerRoman"/>
      <w:lvlText w:val="%6."/>
      <w:lvlJc w:val="right"/>
      <w:pPr>
        <w:ind w:left="7865" w:hanging="180"/>
      </w:pPr>
    </w:lvl>
    <w:lvl w:ilvl="6" w:tplc="0407000F" w:tentative="1">
      <w:start w:val="1"/>
      <w:numFmt w:val="decimal"/>
      <w:lvlText w:val="%7."/>
      <w:lvlJc w:val="left"/>
      <w:pPr>
        <w:ind w:left="8585" w:hanging="360"/>
      </w:pPr>
    </w:lvl>
    <w:lvl w:ilvl="7" w:tplc="04070019" w:tentative="1">
      <w:start w:val="1"/>
      <w:numFmt w:val="lowerLetter"/>
      <w:lvlText w:val="%8."/>
      <w:lvlJc w:val="left"/>
      <w:pPr>
        <w:ind w:left="9305" w:hanging="360"/>
      </w:pPr>
    </w:lvl>
    <w:lvl w:ilvl="8" w:tplc="0407001B" w:tentative="1">
      <w:start w:val="1"/>
      <w:numFmt w:val="lowerRoman"/>
      <w:lvlText w:val="%9."/>
      <w:lvlJc w:val="right"/>
      <w:pPr>
        <w:ind w:left="10025" w:hanging="180"/>
      </w:pPr>
    </w:lvl>
  </w:abstractNum>
  <w:abstractNum w:abstractNumId="3" w15:restartNumberingAfterBreak="0">
    <w:nsid w:val="2A234A9B"/>
    <w:multiLevelType w:val="hybridMultilevel"/>
    <w:tmpl w:val="76C24D6E"/>
    <w:lvl w:ilvl="0" w:tplc="E3188B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91822"/>
    <w:multiLevelType w:val="hybridMultilevel"/>
    <w:tmpl w:val="B8AACCC0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A05F7"/>
    <w:multiLevelType w:val="hybridMultilevel"/>
    <w:tmpl w:val="E370E9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48A1"/>
    <w:multiLevelType w:val="multilevel"/>
    <w:tmpl w:val="F500847E"/>
    <w:lvl w:ilvl="0">
      <w:start w:val="1"/>
      <w:numFmt w:val="decimal"/>
      <w:pStyle w:val="1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1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123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F066984"/>
    <w:multiLevelType w:val="hybridMultilevel"/>
    <w:tmpl w:val="125495E6"/>
    <w:lvl w:ilvl="0" w:tplc="85F6A7AC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627F"/>
    <w:multiLevelType w:val="hybridMultilevel"/>
    <w:tmpl w:val="BE8CB032"/>
    <w:lvl w:ilvl="0" w:tplc="A6A0B5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32EDF"/>
    <w:multiLevelType w:val="multilevel"/>
    <w:tmpl w:val="6478C10C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AE558E3"/>
    <w:multiLevelType w:val="hybridMultilevel"/>
    <w:tmpl w:val="75BE8F14"/>
    <w:lvl w:ilvl="0" w:tplc="FAFE70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B2470"/>
    <w:multiLevelType w:val="hybridMultilevel"/>
    <w:tmpl w:val="BF220B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2118E"/>
    <w:multiLevelType w:val="hybridMultilevel"/>
    <w:tmpl w:val="58148F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B26D0"/>
    <w:multiLevelType w:val="hybridMultilevel"/>
    <w:tmpl w:val="BEEE4E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926A8"/>
    <w:multiLevelType w:val="hybridMultilevel"/>
    <w:tmpl w:val="5FF255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FD5662"/>
    <w:multiLevelType w:val="hybridMultilevel"/>
    <w:tmpl w:val="ABF8EDD0"/>
    <w:lvl w:ilvl="0" w:tplc="8FD0A3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873622">
    <w:abstractNumId w:val="7"/>
  </w:num>
  <w:num w:numId="2" w16cid:durableId="682317016">
    <w:abstractNumId w:val="5"/>
  </w:num>
  <w:num w:numId="3" w16cid:durableId="751897691">
    <w:abstractNumId w:val="12"/>
  </w:num>
  <w:num w:numId="4" w16cid:durableId="863443743">
    <w:abstractNumId w:val="11"/>
  </w:num>
  <w:num w:numId="5" w16cid:durableId="1304888689">
    <w:abstractNumId w:val="9"/>
  </w:num>
  <w:num w:numId="6" w16cid:durableId="769735089">
    <w:abstractNumId w:val="4"/>
  </w:num>
  <w:num w:numId="7" w16cid:durableId="901253976">
    <w:abstractNumId w:val="1"/>
  </w:num>
  <w:num w:numId="8" w16cid:durableId="874384890">
    <w:abstractNumId w:val="14"/>
  </w:num>
  <w:num w:numId="9" w16cid:durableId="557864810">
    <w:abstractNumId w:val="8"/>
  </w:num>
  <w:num w:numId="10" w16cid:durableId="955910425">
    <w:abstractNumId w:val="2"/>
  </w:num>
  <w:num w:numId="11" w16cid:durableId="2023163426">
    <w:abstractNumId w:val="13"/>
  </w:num>
  <w:num w:numId="12" w16cid:durableId="1018313269">
    <w:abstractNumId w:val="6"/>
  </w:num>
  <w:num w:numId="13" w16cid:durableId="564488055">
    <w:abstractNumId w:val="10"/>
  </w:num>
  <w:num w:numId="14" w16cid:durableId="908810693">
    <w:abstractNumId w:val="0"/>
  </w:num>
  <w:num w:numId="15" w16cid:durableId="7491894">
    <w:abstractNumId w:val="15"/>
  </w:num>
  <w:num w:numId="16" w16cid:durableId="1477991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6A"/>
    <w:rsid w:val="00000F13"/>
    <w:rsid w:val="00014429"/>
    <w:rsid w:val="00094568"/>
    <w:rsid w:val="00095457"/>
    <w:rsid w:val="000A4744"/>
    <w:rsid w:val="000A766A"/>
    <w:rsid w:val="000B226E"/>
    <w:rsid w:val="000B541D"/>
    <w:rsid w:val="000B77DF"/>
    <w:rsid w:val="000C6BEC"/>
    <w:rsid w:val="000D60CA"/>
    <w:rsid w:val="000F4898"/>
    <w:rsid w:val="001200E2"/>
    <w:rsid w:val="0014157C"/>
    <w:rsid w:val="00172B02"/>
    <w:rsid w:val="0018355A"/>
    <w:rsid w:val="001955E5"/>
    <w:rsid w:val="001A6428"/>
    <w:rsid w:val="001B20CB"/>
    <w:rsid w:val="00211E84"/>
    <w:rsid w:val="00227B53"/>
    <w:rsid w:val="00263FFD"/>
    <w:rsid w:val="00281103"/>
    <w:rsid w:val="002A72A0"/>
    <w:rsid w:val="002B078B"/>
    <w:rsid w:val="002B0BD9"/>
    <w:rsid w:val="002F0612"/>
    <w:rsid w:val="00307EB1"/>
    <w:rsid w:val="00320F7A"/>
    <w:rsid w:val="003430E0"/>
    <w:rsid w:val="003A6C0F"/>
    <w:rsid w:val="0042321C"/>
    <w:rsid w:val="0043259D"/>
    <w:rsid w:val="00452F47"/>
    <w:rsid w:val="005176C7"/>
    <w:rsid w:val="00527DC5"/>
    <w:rsid w:val="00584D8F"/>
    <w:rsid w:val="00592DEE"/>
    <w:rsid w:val="005C326C"/>
    <w:rsid w:val="005E3D78"/>
    <w:rsid w:val="005F3EBC"/>
    <w:rsid w:val="00652D25"/>
    <w:rsid w:val="0065460C"/>
    <w:rsid w:val="006672FD"/>
    <w:rsid w:val="006A447A"/>
    <w:rsid w:val="006A79AD"/>
    <w:rsid w:val="006B7B74"/>
    <w:rsid w:val="006C1846"/>
    <w:rsid w:val="006F0ADF"/>
    <w:rsid w:val="006F2B53"/>
    <w:rsid w:val="007D399B"/>
    <w:rsid w:val="007F4188"/>
    <w:rsid w:val="00821184"/>
    <w:rsid w:val="00864A6A"/>
    <w:rsid w:val="00887E25"/>
    <w:rsid w:val="00912D18"/>
    <w:rsid w:val="009215F5"/>
    <w:rsid w:val="0098266A"/>
    <w:rsid w:val="00985851"/>
    <w:rsid w:val="009A54D2"/>
    <w:rsid w:val="009C6B7D"/>
    <w:rsid w:val="009E4C7A"/>
    <w:rsid w:val="00A0349F"/>
    <w:rsid w:val="00A50D7A"/>
    <w:rsid w:val="00A93B2D"/>
    <w:rsid w:val="00AC16D6"/>
    <w:rsid w:val="00B66DE0"/>
    <w:rsid w:val="00B7302F"/>
    <w:rsid w:val="00B954D8"/>
    <w:rsid w:val="00BD3413"/>
    <w:rsid w:val="00C17243"/>
    <w:rsid w:val="00C17B0F"/>
    <w:rsid w:val="00C51840"/>
    <w:rsid w:val="00CD0CEF"/>
    <w:rsid w:val="00CF43EB"/>
    <w:rsid w:val="00D103A6"/>
    <w:rsid w:val="00D104CE"/>
    <w:rsid w:val="00D80432"/>
    <w:rsid w:val="00DA7FDE"/>
    <w:rsid w:val="00DB5EBD"/>
    <w:rsid w:val="00DE45F6"/>
    <w:rsid w:val="00DF701D"/>
    <w:rsid w:val="00E001F1"/>
    <w:rsid w:val="00E33A03"/>
    <w:rsid w:val="00E8002C"/>
    <w:rsid w:val="00EC0D66"/>
    <w:rsid w:val="00F272B5"/>
    <w:rsid w:val="00F53879"/>
    <w:rsid w:val="00F56E9A"/>
    <w:rsid w:val="00F6228A"/>
    <w:rsid w:val="00FE04D1"/>
    <w:rsid w:val="00FF0296"/>
    <w:rsid w:val="00FF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BFCE94"/>
  <w15:docId w15:val="{8ABF9178-96EE-4661-A132-CD6BA0C7F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215F5"/>
  </w:style>
  <w:style w:type="paragraph" w:styleId="berschrift1">
    <w:name w:val="heading 1"/>
    <w:basedOn w:val="Standard"/>
    <w:next w:val="Standard"/>
    <w:link w:val="berschrift1Zchn"/>
    <w:uiPriority w:val="9"/>
    <w:rsid w:val="001A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1A64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A6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D0C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D0C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D0C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D0C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D0C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D0C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07EB1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584D8F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rsid w:val="00592DEE"/>
    <w:pPr>
      <w:ind w:left="720"/>
      <w:contextualSpacing/>
    </w:pPr>
  </w:style>
  <w:style w:type="character" w:customStyle="1" w:styleId="enlighter-text">
    <w:name w:val="enlighter-text"/>
    <w:basedOn w:val="Absatz-Standardschriftart"/>
    <w:rsid w:val="001955E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A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A54D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n">
    <w:name w:val="n"/>
    <w:basedOn w:val="Absatz-Standardschriftart"/>
    <w:rsid w:val="009A54D2"/>
  </w:style>
  <w:style w:type="character" w:customStyle="1" w:styleId="o">
    <w:name w:val="o"/>
    <w:basedOn w:val="Absatz-Standardschriftart"/>
    <w:rsid w:val="009A54D2"/>
  </w:style>
  <w:style w:type="character" w:customStyle="1" w:styleId="mi">
    <w:name w:val="mi"/>
    <w:basedOn w:val="Absatz-Standardschriftart"/>
    <w:rsid w:val="009A54D2"/>
  </w:style>
  <w:style w:type="paragraph" w:styleId="StandardWeb">
    <w:name w:val="Normal (Web)"/>
    <w:basedOn w:val="Standard"/>
    <w:uiPriority w:val="99"/>
    <w:semiHidden/>
    <w:unhideWhenUsed/>
    <w:rsid w:val="009A5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9A54D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bsatz-Standardschriftart"/>
    <w:rsid w:val="009A54D2"/>
  </w:style>
  <w:style w:type="character" w:styleId="Fett">
    <w:name w:val="Strong"/>
    <w:basedOn w:val="Absatz-Standardschriftart"/>
    <w:uiPriority w:val="22"/>
    <w:rsid w:val="00821184"/>
    <w:rPr>
      <w:b/>
      <w:bCs/>
    </w:rPr>
  </w:style>
  <w:style w:type="paragraph" w:customStyle="1" w:styleId="Flietext">
    <w:name w:val="Fließtext"/>
    <w:basedOn w:val="Standard"/>
    <w:link w:val="FlietextZchn"/>
    <w:qFormat/>
    <w:rsid w:val="00B954D8"/>
    <w:pPr>
      <w:spacing w:after="0" w:line="271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FlietextZchn">
    <w:name w:val="Fließtext Zchn"/>
    <w:basedOn w:val="Absatz-Standardschriftart"/>
    <w:link w:val="Flietext"/>
    <w:rsid w:val="00B954D8"/>
    <w:rPr>
      <w:rFonts w:ascii="Arial" w:hAnsi="Arial"/>
      <w:color w:val="000000" w:themeColor="text1"/>
      <w:sz w:val="24"/>
    </w:rPr>
  </w:style>
  <w:style w:type="paragraph" w:customStyle="1" w:styleId="1">
    <w:name w:val="Ü_1"/>
    <w:basedOn w:val="Standard"/>
    <w:link w:val="1Zchn"/>
    <w:qFormat/>
    <w:rsid w:val="00B954D8"/>
    <w:pPr>
      <w:numPr>
        <w:numId w:val="12"/>
      </w:numPr>
      <w:spacing w:after="0" w:line="271" w:lineRule="auto"/>
      <w:outlineLvl w:val="1"/>
    </w:pPr>
    <w:rPr>
      <w:rFonts w:ascii="Arial" w:hAnsi="Arial"/>
      <w:b/>
      <w:color w:val="000000" w:themeColor="text1"/>
      <w:sz w:val="32"/>
    </w:rPr>
  </w:style>
  <w:style w:type="character" w:customStyle="1" w:styleId="1Zchn">
    <w:name w:val="Ü_1 Zchn"/>
    <w:basedOn w:val="FlietextZchn"/>
    <w:link w:val="1"/>
    <w:rsid w:val="00B954D8"/>
    <w:rPr>
      <w:rFonts w:ascii="Arial" w:hAnsi="Arial"/>
      <w:b/>
      <w:color w:val="000000" w:themeColor="text1"/>
      <w:sz w:val="32"/>
    </w:rPr>
  </w:style>
  <w:style w:type="paragraph" w:customStyle="1" w:styleId="12">
    <w:name w:val="Ü_1.2"/>
    <w:basedOn w:val="1"/>
    <w:link w:val="12Zchn"/>
    <w:qFormat/>
    <w:rsid w:val="00B954D8"/>
    <w:pPr>
      <w:numPr>
        <w:ilvl w:val="1"/>
      </w:numPr>
    </w:pPr>
    <w:rPr>
      <w:sz w:val="28"/>
    </w:rPr>
  </w:style>
  <w:style w:type="character" w:customStyle="1" w:styleId="12Zchn">
    <w:name w:val="Ü_1.2 Zchn"/>
    <w:basedOn w:val="1Zchn"/>
    <w:link w:val="12"/>
    <w:rsid w:val="00B954D8"/>
    <w:rPr>
      <w:rFonts w:ascii="Arial" w:hAnsi="Arial"/>
      <w:b/>
      <w:color w:val="000000" w:themeColor="text1"/>
      <w:sz w:val="28"/>
    </w:rPr>
  </w:style>
  <w:style w:type="paragraph" w:customStyle="1" w:styleId="123">
    <w:name w:val="Ü_1.2.3"/>
    <w:basedOn w:val="12"/>
    <w:link w:val="123Zchn"/>
    <w:qFormat/>
    <w:rsid w:val="00B954D8"/>
    <w:pPr>
      <w:numPr>
        <w:ilvl w:val="2"/>
      </w:numPr>
    </w:pPr>
    <w:rPr>
      <w:sz w:val="24"/>
    </w:rPr>
  </w:style>
  <w:style w:type="character" w:customStyle="1" w:styleId="123Zchn">
    <w:name w:val="Ü_1.2.3 Zchn"/>
    <w:basedOn w:val="12Zchn"/>
    <w:link w:val="123"/>
    <w:rsid w:val="00B954D8"/>
    <w:rPr>
      <w:rFonts w:ascii="Arial" w:hAnsi="Arial"/>
      <w:b/>
      <w:color w:val="000000" w:themeColor="text1"/>
      <w:sz w:val="24"/>
    </w:rPr>
  </w:style>
  <w:style w:type="paragraph" w:customStyle="1" w:styleId="paragraph">
    <w:name w:val="paragraph"/>
    <w:basedOn w:val="Standard"/>
    <w:rsid w:val="000A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eop">
    <w:name w:val="eop"/>
    <w:basedOn w:val="Absatz-Standardschriftart"/>
    <w:rsid w:val="000A766A"/>
  </w:style>
  <w:style w:type="character" w:customStyle="1" w:styleId="normaltextrun">
    <w:name w:val="normaltextrun"/>
    <w:basedOn w:val="Absatz-Standardschriftart"/>
    <w:rsid w:val="000A766A"/>
  </w:style>
  <w:style w:type="character" w:customStyle="1" w:styleId="tabchar">
    <w:name w:val="tabchar"/>
    <w:basedOn w:val="Absatz-Standardschriftart"/>
    <w:rsid w:val="000A766A"/>
  </w:style>
  <w:style w:type="paragraph" w:customStyle="1" w:styleId="V">
    <w:name w:val="Ü_V"/>
    <w:basedOn w:val="Standard"/>
    <w:link w:val="VZchn"/>
    <w:qFormat/>
    <w:rsid w:val="001A6428"/>
    <w:rPr>
      <w:rFonts w:ascii="Arial" w:hAnsi="Arial" w:cs="Arial"/>
      <w:b/>
      <w:bCs/>
      <w:sz w:val="32"/>
      <w:szCs w:val="32"/>
    </w:rPr>
  </w:style>
  <w:style w:type="character" w:customStyle="1" w:styleId="VZchn">
    <w:name w:val="Ü_V Zchn"/>
    <w:basedOn w:val="Absatz-Standardschriftart"/>
    <w:link w:val="V"/>
    <w:rsid w:val="001A6428"/>
    <w:rPr>
      <w:rFonts w:ascii="Arial" w:hAnsi="Arial" w:cs="Arial"/>
      <w:b/>
      <w:bCs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A64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A64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A64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428"/>
    <w:pPr>
      <w:tabs>
        <w:tab w:val="right" w:leader="dot" w:pos="9060"/>
      </w:tabs>
      <w:spacing w:after="100"/>
      <w:ind w:left="851" w:hanging="851"/>
    </w:pPr>
  </w:style>
  <w:style w:type="paragraph" w:styleId="Verzeichnis2">
    <w:name w:val="toc 2"/>
    <w:basedOn w:val="Standard"/>
    <w:next w:val="Standard"/>
    <w:autoRedefine/>
    <w:uiPriority w:val="39"/>
    <w:unhideWhenUsed/>
    <w:rsid w:val="001A642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A6428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428"/>
  </w:style>
  <w:style w:type="paragraph" w:styleId="Fuzeile">
    <w:name w:val="footer"/>
    <w:basedOn w:val="Standard"/>
    <w:link w:val="FuzeileZchn"/>
    <w:uiPriority w:val="99"/>
    <w:unhideWhenUsed/>
    <w:rsid w:val="001A64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428"/>
  </w:style>
  <w:style w:type="character" w:styleId="Platzhaltertext">
    <w:name w:val="Placeholder Text"/>
    <w:basedOn w:val="Absatz-Standardschriftart"/>
    <w:uiPriority w:val="99"/>
    <w:semiHidden/>
    <w:rsid w:val="00CD0CEF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D0CEF"/>
    <w:pPr>
      <w:spacing w:after="120"/>
    </w:pPr>
    <w:rPr>
      <w:rFonts w:ascii="Arial" w:hAnsi="Arial"/>
      <w:color w:val="000000" w:themeColor="text1"/>
      <w:sz w:val="24"/>
    </w:rPr>
  </w:style>
  <w:style w:type="character" w:customStyle="1" w:styleId="CitaviBibliographyEntryZchn">
    <w:name w:val="Citavi Bibliography Entry Zchn"/>
    <w:basedOn w:val="FlietextZchn"/>
    <w:link w:val="CitaviBibliographyEntry"/>
    <w:uiPriority w:val="99"/>
    <w:rsid w:val="00CD0CEF"/>
    <w:rPr>
      <w:rFonts w:ascii="Arial" w:hAnsi="Arial"/>
      <w:color w:val="000000" w:themeColor="text1"/>
      <w:sz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D0CEF"/>
  </w:style>
  <w:style w:type="character" w:customStyle="1" w:styleId="CitaviBibliographyHeadingZchn">
    <w:name w:val="Citavi Bibliography Heading Zchn"/>
    <w:basedOn w:val="FlietextZchn"/>
    <w:link w:val="Citavi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D0CEF"/>
  </w:style>
  <w:style w:type="character" w:customStyle="1" w:styleId="CitaviChapterBibliographyHeadingZchn">
    <w:name w:val="Citavi Chapter Bibliography Heading Zchn"/>
    <w:basedOn w:val="FlietextZchn"/>
    <w:link w:val="CitaviChapterBibliographyHeading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D0CEF"/>
    <w:pPr>
      <w:outlineLvl w:val="9"/>
    </w:pPr>
  </w:style>
  <w:style w:type="character" w:customStyle="1" w:styleId="CitaviBibliographySubheading1Zchn">
    <w:name w:val="Citavi Bibliography Subheading 1 Zchn"/>
    <w:basedOn w:val="FlietextZchn"/>
    <w:link w:val="CitaviBibliographySubheading1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D0CEF"/>
    <w:pPr>
      <w:outlineLvl w:val="9"/>
    </w:pPr>
  </w:style>
  <w:style w:type="character" w:customStyle="1" w:styleId="CitaviBibliographySubheading2Zchn">
    <w:name w:val="Citavi Bibliography Subheading 2 Zchn"/>
    <w:basedOn w:val="FlietextZchn"/>
    <w:link w:val="CitaviBibliographySubheading2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D0CEF"/>
    <w:pPr>
      <w:outlineLvl w:val="9"/>
    </w:pPr>
    <w:rPr>
      <w:sz w:val="24"/>
    </w:rPr>
  </w:style>
  <w:style w:type="character" w:customStyle="1" w:styleId="CitaviBibliographySubheading3Zchn">
    <w:name w:val="Citavi Bibliography Subheading 3 Zchn"/>
    <w:basedOn w:val="FlietextZchn"/>
    <w:link w:val="CitaviBibliographySubheading3"/>
    <w:uiPriority w:val="99"/>
    <w:rsid w:val="00CD0CE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D0CE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D0CEF"/>
    <w:pPr>
      <w:outlineLvl w:val="9"/>
    </w:pPr>
    <w:rPr>
      <w:sz w:val="24"/>
    </w:rPr>
  </w:style>
  <w:style w:type="character" w:customStyle="1" w:styleId="CitaviBibliographySubheading4Zchn">
    <w:name w:val="Citavi Bibliography Subheading 4 Zchn"/>
    <w:basedOn w:val="FlietextZchn"/>
    <w:link w:val="CitaviBibliographySubheading4"/>
    <w:uiPriority w:val="99"/>
    <w:rsid w:val="00CD0CE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D0CE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D0CEF"/>
    <w:pPr>
      <w:outlineLvl w:val="9"/>
    </w:pPr>
    <w:rPr>
      <w:sz w:val="24"/>
    </w:rPr>
  </w:style>
  <w:style w:type="character" w:customStyle="1" w:styleId="CitaviBibliographySubheading5Zchn">
    <w:name w:val="Citavi Bibliography Subheading 5 Zchn"/>
    <w:basedOn w:val="FlietextZchn"/>
    <w:link w:val="CitaviBibliographySubheading5"/>
    <w:uiPriority w:val="99"/>
    <w:rsid w:val="00CD0C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D0CE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D0CEF"/>
    <w:pPr>
      <w:outlineLvl w:val="9"/>
    </w:pPr>
    <w:rPr>
      <w:sz w:val="24"/>
    </w:rPr>
  </w:style>
  <w:style w:type="character" w:customStyle="1" w:styleId="CitaviBibliographySubheading6Zchn">
    <w:name w:val="Citavi Bibliography Subheading 6 Zchn"/>
    <w:basedOn w:val="FlietextZchn"/>
    <w:link w:val="CitaviBibliographySubheading6"/>
    <w:uiPriority w:val="99"/>
    <w:rsid w:val="00CD0C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D0C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D0CEF"/>
    <w:pPr>
      <w:outlineLvl w:val="9"/>
    </w:pPr>
  </w:style>
  <w:style w:type="character" w:customStyle="1" w:styleId="CitaviBibliographySubheading7Zchn">
    <w:name w:val="Citavi Bibliography Subheading 7 Zchn"/>
    <w:basedOn w:val="FlietextZchn"/>
    <w:link w:val="CitaviBibliographySubheading7"/>
    <w:uiPriority w:val="99"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0C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D0CEF"/>
    <w:pPr>
      <w:outlineLvl w:val="9"/>
    </w:pPr>
  </w:style>
  <w:style w:type="character" w:customStyle="1" w:styleId="CitaviBibliographySubheading8Zchn">
    <w:name w:val="Citavi Bibliography Subheading 8 Zchn"/>
    <w:basedOn w:val="FlietextZchn"/>
    <w:link w:val="CitaviBibliographySubheading8"/>
    <w:uiPriority w:val="99"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D0C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078B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42321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015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8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446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15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0376">
          <w:marLeft w:val="0"/>
          <w:marRight w:val="0"/>
          <w:marTop w:val="14"/>
          <w:marBottom w:val="32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ritzing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D:\Projekte\Projekt_IR_Remote\Arduino_IR_Remote\Beleg\UML-IR_Remote.pptx!26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kte\Projekt_IR_Remote\Arduino_IR_Remote\Beleg\BA_Beleg_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ich22</b:Tag>
    <b:SourceType>Book</b:SourceType>
    <b:Guid>{F84EDE92-0335-4963-B3D4-32B35A90BF8B}</b:Guid>
    <b:Author>
      <b:Author>
        <b:NameList>
          <b:Person>
            <b:Last>ich</b:Last>
          </b:Person>
        </b:NameList>
      </b:Author>
    </b:Author>
    <b:Title>test</b:Title>
    <b:Year>1222</b:Year>
    <b:City>hier</b:City>
    <b:Publisher>nirgendwo</b:Publisher>
    <b:RefOrder>1</b:RefOrder>
  </b:Source>
</b:Sources>
</file>

<file path=customXml/itemProps1.xml><?xml version="1.0" encoding="utf-8"?>
<ds:datastoreItem xmlns:ds="http://schemas.openxmlformats.org/officeDocument/2006/customXml" ds:itemID="{E6F83E1C-4E09-4C7A-B235-B5AB5BB5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BA_Beleg_Vorlage.dotx</Template>
  <TotalTime>0</TotalTime>
  <Pages>10</Pages>
  <Words>842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Rudolph</dc:creator>
  <cp:keywords/>
  <dc:description/>
  <cp:lastModifiedBy>s4004602</cp:lastModifiedBy>
  <cp:revision>9</cp:revision>
  <dcterms:created xsi:type="dcterms:W3CDTF">2023-12-12T10:46:00Z</dcterms:created>
  <dcterms:modified xsi:type="dcterms:W3CDTF">2024-02-21T15:15:00Z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C:\Users\j.rudolph\Documents\Citavi 6\Projects\Beleg_BA_S04\Beleg_BA_S04.ctv6</vt:lpwstr>
  </property>
  <property fmtid="{D5CDD505-2E9C-101B-9397-08002B2CF9AE}" pid="3" name="CitaviDocumentProperty_7">
    <vt:lpwstr>Beleg_BA_S04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6.17.0.0</vt:lpwstr>
  </property>
</Properties>
</file>